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9BC02F" w14:textId="4C32C3F2" w:rsidR="00EC345E" w:rsidRDefault="005210A3" w:rsidP="00DE2640">
      <w:pPr>
        <w:pStyle w:val="a3"/>
      </w:pPr>
      <w:r>
        <w:t>Project</w:t>
      </w:r>
    </w:p>
    <w:p w14:paraId="5028D431" w14:textId="77777777" w:rsidR="00EC345E" w:rsidRDefault="005210A3">
      <w:pPr>
        <w:pStyle w:val="1"/>
      </w:pPr>
      <w:r>
        <w:t>Customer</w:t>
      </w:r>
    </w:p>
    <w:p w14:paraId="4961453A" w14:textId="15A9FE99" w:rsidR="00EC345E" w:rsidRPr="00CA7687" w:rsidRDefault="00CA7687">
      <w:pPr>
        <w:rPr>
          <w:color w:val="000000" w:themeColor="text1"/>
        </w:rPr>
      </w:pPr>
      <w:r w:rsidRPr="00CA7687">
        <w:rPr>
          <w:color w:val="000000" w:themeColor="text1"/>
        </w:rPr>
        <w:t xml:space="preserve">             Marquette University </w:t>
      </w:r>
    </w:p>
    <w:p w14:paraId="3598F599" w14:textId="191BF235" w:rsidR="00CA7687" w:rsidRPr="00CA7687" w:rsidRDefault="00CA7687">
      <w:pPr>
        <w:rPr>
          <w:color w:val="000000" w:themeColor="text1"/>
        </w:rPr>
      </w:pPr>
      <w:r w:rsidRPr="00CA7687">
        <w:rPr>
          <w:color w:val="000000" w:themeColor="text1"/>
        </w:rPr>
        <w:t xml:space="preserve">             </w:t>
      </w:r>
      <w:r w:rsidRPr="00CA7687">
        <w:rPr>
          <w:rFonts w:hint="eastAsia"/>
          <w:color w:val="000000" w:themeColor="text1"/>
        </w:rPr>
        <w:t>Mr. Thomas Kaczmarek  (Director, Master of Science: Computing)</w:t>
      </w:r>
    </w:p>
    <w:p w14:paraId="33A98B5A" w14:textId="77777777" w:rsidR="005210A3" w:rsidRDefault="005210A3" w:rsidP="005210A3">
      <w:pPr>
        <w:pStyle w:val="2"/>
      </w:pPr>
      <w:r>
        <w:t>Business</w:t>
      </w:r>
    </w:p>
    <w:p w14:paraId="0A53C7E7" w14:textId="4BB513B7" w:rsidR="005210A3" w:rsidRDefault="00CA7687" w:rsidP="005210A3">
      <w:r>
        <w:t>The Basic business of my project is doing prediction on the future enrollment situation of our school. There are three main goals for my project:</w:t>
      </w:r>
    </w:p>
    <w:p w14:paraId="7CC2266C" w14:textId="743C55F2" w:rsidR="00CA7687" w:rsidRDefault="00CA7687" w:rsidP="00CA7687">
      <w:pPr>
        <w:pStyle w:val="af4"/>
        <w:numPr>
          <w:ilvl w:val="0"/>
          <w:numId w:val="13"/>
        </w:numPr>
      </w:pPr>
      <w:r>
        <w:t>According to</w:t>
      </w:r>
      <w:r w:rsidRPr="00CA7687">
        <w:t xml:space="preserve"> the model built from the </w:t>
      </w:r>
      <w:r>
        <w:t>original data to</w:t>
      </w:r>
      <w:r w:rsidRPr="00CA7687">
        <w:t xml:space="preserve"> </w:t>
      </w:r>
      <w:r>
        <w:t>d</w:t>
      </w:r>
      <w:r w:rsidRPr="00CA7687">
        <w:t xml:space="preserve">o classification </w:t>
      </w:r>
      <w:r>
        <w:t>on the future student</w:t>
      </w:r>
      <w:r w:rsidRPr="00CA7687">
        <w:t xml:space="preserve"> (Classification problem)</w:t>
      </w:r>
      <w:r>
        <w:t>.</w:t>
      </w:r>
    </w:p>
    <w:p w14:paraId="49BA1382" w14:textId="76215FDC" w:rsidR="00CA7687" w:rsidRDefault="00CA7687" w:rsidP="00CA7687">
      <w:pPr>
        <w:pStyle w:val="af4"/>
        <w:numPr>
          <w:ilvl w:val="0"/>
          <w:numId w:val="13"/>
        </w:numPr>
      </w:pPr>
      <w:bookmarkStart w:id="0" w:name="_Hlk481759011"/>
      <w:r w:rsidRPr="00CA7687">
        <w:t xml:space="preserve">Predict how many students will be in the future </w:t>
      </w:r>
      <w:bookmarkEnd w:id="0"/>
      <w:r w:rsidRPr="00CA7687">
        <w:t>(Time series Analysis</w:t>
      </w:r>
      <w:r>
        <w:t xml:space="preserve"> problem</w:t>
      </w:r>
      <w:r w:rsidRPr="00CA7687">
        <w:t>)</w:t>
      </w:r>
      <w:r>
        <w:t>.</w:t>
      </w:r>
    </w:p>
    <w:p w14:paraId="79676431" w14:textId="68116BDB" w:rsidR="00CA7687" w:rsidRPr="005210A3" w:rsidRDefault="00CA7687" w:rsidP="00CA7687">
      <w:pPr>
        <w:pStyle w:val="af4"/>
        <w:numPr>
          <w:ilvl w:val="0"/>
          <w:numId w:val="13"/>
        </w:numPr>
      </w:pPr>
      <w:r>
        <w:t>Do Clustering for application</w:t>
      </w:r>
      <w:r w:rsidRPr="00CA7687">
        <w:t xml:space="preserve"> records</w:t>
      </w:r>
      <w:r>
        <w:t xml:space="preserve"> of applicants</w:t>
      </w:r>
      <w:r w:rsidRPr="00CA7687">
        <w:t>, to find predictive variables and issues in the business</w:t>
      </w:r>
    </w:p>
    <w:p w14:paraId="4B2891FA" w14:textId="77777777" w:rsidR="005210A3" w:rsidRDefault="005210A3" w:rsidP="005210A3">
      <w:pPr>
        <w:pStyle w:val="2"/>
      </w:pPr>
      <w:r>
        <w:t>Contacts</w:t>
      </w:r>
    </w:p>
    <w:p w14:paraId="6E751256" w14:textId="0FE40489" w:rsidR="005210A3" w:rsidRDefault="00CA7687" w:rsidP="005210A3">
      <w:r>
        <w:t xml:space="preserve">Client:  </w:t>
      </w:r>
      <w:hyperlink r:id="rId6" w:history="1">
        <w:r w:rsidRPr="007C03D4">
          <w:rPr>
            <w:rStyle w:val="af6"/>
          </w:rPr>
          <w:t>thomas.kaczmarek@mu.edu</w:t>
        </w:r>
      </w:hyperlink>
    </w:p>
    <w:p w14:paraId="273D73B9" w14:textId="067788D6" w:rsidR="00CA7687" w:rsidRDefault="00CA7687" w:rsidP="005210A3">
      <w:pPr>
        <w:rPr>
          <w:lang w:eastAsia="zh-CN"/>
        </w:rPr>
      </w:pPr>
      <w:r>
        <w:rPr>
          <w:lang w:eastAsia="zh-CN"/>
        </w:rPr>
        <w:t xml:space="preserve">Project team: </w:t>
      </w:r>
      <w:hyperlink r:id="rId7" w:history="1">
        <w:r w:rsidRPr="007C03D4">
          <w:rPr>
            <w:rStyle w:val="af6"/>
            <w:lang w:eastAsia="zh-CN"/>
          </w:rPr>
          <w:t>duo.zhang@marquette.edu</w:t>
        </w:r>
      </w:hyperlink>
    </w:p>
    <w:p w14:paraId="1C4D6A60" w14:textId="77777777" w:rsidR="005210A3" w:rsidRDefault="005210A3" w:rsidP="005210A3">
      <w:pPr>
        <w:pStyle w:val="1"/>
      </w:pPr>
      <w:r>
        <w:t>Schedule</w:t>
      </w:r>
    </w:p>
    <w:p w14:paraId="60F6A589" w14:textId="1ED881E4" w:rsidR="005210A3" w:rsidRDefault="00020A15" w:rsidP="005210A3">
      <w:r>
        <w:t xml:space="preserve">Generally, my project is an 11 </w:t>
      </w:r>
      <w:r w:rsidR="00CA7687" w:rsidRPr="00CA7687">
        <w:t>weeks length Business Analytics project, my plan is to arrange the project into five parts.</w:t>
      </w:r>
      <w:r w:rsidR="0075068B">
        <w:t xml:space="preserve"> They are:</w:t>
      </w:r>
    </w:p>
    <w:p w14:paraId="2737504E" w14:textId="216BD548" w:rsidR="0075068B" w:rsidRPr="0075068B" w:rsidRDefault="0075068B" w:rsidP="0075068B">
      <w:pPr>
        <w:pStyle w:val="af4"/>
        <w:numPr>
          <w:ilvl w:val="0"/>
          <w:numId w:val="14"/>
        </w:numPr>
      </w:pPr>
      <w:r w:rsidRPr="0075068B">
        <w:rPr>
          <w:rFonts w:hint="eastAsia"/>
        </w:rPr>
        <w:t xml:space="preserve">Business </w:t>
      </w:r>
      <w:r w:rsidRPr="0075068B">
        <w:rPr>
          <w:rFonts w:hint="eastAsia"/>
          <w:noProof/>
        </w:rPr>
        <w:t>understand</w:t>
      </w:r>
      <w:r>
        <w:rPr>
          <w:noProof/>
        </w:rPr>
        <w:t>ing</w:t>
      </w:r>
      <w:r w:rsidRPr="0075068B">
        <w:rPr>
          <w:rFonts w:hint="eastAsia"/>
        </w:rPr>
        <w:t xml:space="preserve"> </w:t>
      </w:r>
      <w:r w:rsidRPr="0075068B">
        <w:rPr>
          <w:noProof/>
        </w:rPr>
        <w:t>process</w:t>
      </w:r>
      <w:r>
        <w:t xml:space="preserve"> (Week 1).</w:t>
      </w:r>
    </w:p>
    <w:p w14:paraId="383F0DE7" w14:textId="19044336" w:rsidR="0075068B" w:rsidRDefault="0075068B" w:rsidP="0075068B">
      <w:pPr>
        <w:pStyle w:val="af4"/>
        <w:numPr>
          <w:ilvl w:val="0"/>
          <w:numId w:val="14"/>
        </w:numPr>
      </w:pPr>
      <w:r w:rsidRPr="0075068B">
        <w:t>Data explore and understand</w:t>
      </w:r>
      <w:r>
        <w:t>ing</w:t>
      </w:r>
      <w:r w:rsidRPr="0075068B">
        <w:t xml:space="preserve"> </w:t>
      </w:r>
      <w:r>
        <w:t xml:space="preserve">(Week </w:t>
      </w:r>
      <w:r w:rsidRPr="0075068B">
        <w:t>2-4</w:t>
      </w:r>
      <w:r>
        <w:t>).</w:t>
      </w:r>
    </w:p>
    <w:p w14:paraId="5393235E" w14:textId="17184A1D" w:rsidR="00280800" w:rsidRDefault="00280800" w:rsidP="0075068B">
      <w:pPr>
        <w:pStyle w:val="af4"/>
        <w:numPr>
          <w:ilvl w:val="0"/>
          <w:numId w:val="14"/>
        </w:numPr>
      </w:pPr>
      <w:r>
        <w:t>Data preprocessing. (Week 5-9).</w:t>
      </w:r>
    </w:p>
    <w:p w14:paraId="4F93FFA4" w14:textId="2C461174" w:rsidR="00280800" w:rsidRDefault="00280800" w:rsidP="00280800">
      <w:pPr>
        <w:pStyle w:val="af4"/>
        <w:numPr>
          <w:ilvl w:val="0"/>
          <w:numId w:val="14"/>
        </w:numPr>
      </w:pPr>
      <w:r>
        <w:t>Choose &amp; Use DM algorithms (Week 10-11).</w:t>
      </w:r>
    </w:p>
    <w:p w14:paraId="1C475661" w14:textId="0A038B8A" w:rsidR="00280800" w:rsidRDefault="00280800" w:rsidP="0075068B">
      <w:pPr>
        <w:pStyle w:val="af4"/>
        <w:numPr>
          <w:ilvl w:val="0"/>
          <w:numId w:val="14"/>
        </w:numPr>
      </w:pPr>
      <w:r>
        <w:t>Conclusion (Week 11).</w:t>
      </w:r>
    </w:p>
    <w:p w14:paraId="71396F9A" w14:textId="42E531AE" w:rsidR="005210A3" w:rsidRDefault="005210A3" w:rsidP="005210A3">
      <w:r>
        <w:t>List all meetings with the customer and important milestones that were accomplished.</w:t>
      </w:r>
    </w:p>
    <w:p w14:paraId="6DAFB6FA" w14:textId="696CF34D" w:rsidR="00A96497" w:rsidRDefault="00A96497" w:rsidP="005210A3">
      <w:r>
        <w:t>The meeting schedule is shown in Figure 1:</w:t>
      </w:r>
    </w:p>
    <w:p w14:paraId="4F1F841B" w14:textId="5D62DAA1" w:rsidR="00A96497" w:rsidRDefault="00A96497" w:rsidP="00A96497">
      <w:pPr>
        <w:jc w:val="center"/>
      </w:pPr>
      <w:r w:rsidRPr="00A96497">
        <w:rPr>
          <w:noProof/>
          <w:lang w:eastAsia="zh-CN"/>
        </w:rPr>
        <w:lastRenderedPageBreak/>
        <w:drawing>
          <wp:inline distT="0" distB="0" distL="0" distR="0" wp14:anchorId="1B043AFE" wp14:editId="282CE53B">
            <wp:extent cx="3105339" cy="1960877"/>
            <wp:effectExtent l="0" t="0" r="0" b="1905"/>
            <wp:docPr id="513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 name="图片 18"/>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1493" cy="1964763"/>
                    </a:xfrm>
                    <a:prstGeom prst="rect">
                      <a:avLst/>
                    </a:prstGeom>
                    <a:noFill/>
                    <a:ln>
                      <a:noFill/>
                    </a:ln>
                    <a:extLst/>
                  </pic:spPr>
                </pic:pic>
              </a:graphicData>
            </a:graphic>
          </wp:inline>
        </w:drawing>
      </w:r>
    </w:p>
    <w:p w14:paraId="346A364B" w14:textId="77C6B9D3" w:rsidR="00A96497" w:rsidRDefault="00A96497" w:rsidP="00A96497">
      <w:pPr>
        <w:jc w:val="center"/>
      </w:pPr>
      <w:r>
        <w:t>Figure 1</w:t>
      </w:r>
    </w:p>
    <w:p w14:paraId="70A9A91E" w14:textId="114C57C5" w:rsidR="005210A3" w:rsidRPr="00F64073" w:rsidRDefault="005210A3" w:rsidP="005210A3">
      <w:pPr>
        <w:pStyle w:val="1"/>
      </w:pPr>
      <w:r>
        <w:t>Status</w:t>
      </w:r>
    </w:p>
    <w:p w14:paraId="6C2254C3" w14:textId="40CA62A2" w:rsidR="00E55330" w:rsidRPr="007005CE" w:rsidRDefault="00E55330" w:rsidP="00E55330">
      <w:pPr>
        <w:pStyle w:val="af4"/>
        <w:jc w:val="both"/>
        <w:rPr>
          <w:b/>
          <w:noProof/>
          <w:sz w:val="28"/>
        </w:rPr>
      </w:pPr>
      <w:r w:rsidRPr="007005CE">
        <w:rPr>
          <w:b/>
          <w:noProof/>
          <w:sz w:val="28"/>
        </w:rPr>
        <w:t>Basic steps:</w:t>
      </w:r>
    </w:p>
    <w:p w14:paraId="52672197" w14:textId="1BAB3E1D" w:rsidR="00F64073" w:rsidRDefault="00F64073" w:rsidP="00F64073">
      <w:pPr>
        <w:pStyle w:val="af4"/>
        <w:numPr>
          <w:ilvl w:val="0"/>
          <w:numId w:val="15"/>
        </w:numPr>
        <w:jc w:val="both"/>
        <w:rPr>
          <w:noProof/>
        </w:rPr>
      </w:pPr>
      <w:r>
        <w:rPr>
          <w:noProof/>
          <w:lang w:eastAsia="zh-CN"/>
        </w:rPr>
        <w:drawing>
          <wp:anchor distT="0" distB="0" distL="114300" distR="114300" simplePos="0" relativeHeight="251658240" behindDoc="1" locked="0" layoutInCell="1" allowOverlap="1" wp14:anchorId="0FBC8578" wp14:editId="59555ABA">
            <wp:simplePos x="0" y="0"/>
            <wp:positionH relativeFrom="margin">
              <wp:align>right</wp:align>
            </wp:positionH>
            <wp:positionV relativeFrom="paragraph">
              <wp:posOffset>5080</wp:posOffset>
            </wp:positionV>
            <wp:extent cx="3262630" cy="1831975"/>
            <wp:effectExtent l="0" t="0" r="0" b="0"/>
            <wp:wrapTight wrapText="bothSides">
              <wp:wrapPolygon edited="0">
                <wp:start x="0" y="0"/>
                <wp:lineTo x="0" y="20889"/>
                <wp:lineTo x="126" y="21338"/>
                <wp:lineTo x="757" y="21338"/>
                <wp:lineTo x="21440" y="20664"/>
                <wp:lineTo x="21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2630" cy="1831975"/>
                    </a:xfrm>
                    <a:prstGeom prst="rect">
                      <a:avLst/>
                    </a:prstGeom>
                    <a:noFill/>
                  </pic:spPr>
                </pic:pic>
              </a:graphicData>
            </a:graphic>
          </wp:anchor>
        </w:drawing>
      </w:r>
      <w:r>
        <w:rPr>
          <w:noProof/>
        </w:rPr>
        <w:t xml:space="preserve">understand the </w:t>
      </w:r>
      <w:r w:rsidRPr="007005CE">
        <w:rPr>
          <w:noProof/>
        </w:rPr>
        <w:t>purpose:</w:t>
      </w:r>
      <w:r>
        <w:rPr>
          <w:noProof/>
        </w:rPr>
        <w:t xml:space="preserve"> through talking with</w:t>
      </w:r>
      <w:r w:rsidR="007005CE">
        <w:rPr>
          <w:noProof/>
        </w:rPr>
        <w:t xml:space="preserve"> the</w:t>
      </w:r>
      <w:r>
        <w:rPr>
          <w:noProof/>
        </w:rPr>
        <w:t xml:space="preserve"> </w:t>
      </w:r>
      <w:r w:rsidRPr="007005CE">
        <w:rPr>
          <w:noProof/>
        </w:rPr>
        <w:t>client</w:t>
      </w:r>
      <w:r>
        <w:rPr>
          <w:noProof/>
        </w:rPr>
        <w:t>, I fully understand the purpose of this project, include what I need do, and what kind of result we should reach.</w:t>
      </w:r>
    </w:p>
    <w:p w14:paraId="6B291E8E" w14:textId="79A678DF" w:rsidR="00F64073" w:rsidRDefault="00F64073" w:rsidP="00F64073">
      <w:pPr>
        <w:pStyle w:val="af4"/>
        <w:numPr>
          <w:ilvl w:val="0"/>
          <w:numId w:val="15"/>
        </w:numPr>
        <w:jc w:val="both"/>
        <w:rPr>
          <w:noProof/>
        </w:rPr>
      </w:pPr>
      <w:r>
        <w:rPr>
          <w:noProof/>
        </w:rPr>
        <w:t xml:space="preserve">Obtain the data: I got the data in the second week from Mr. Thomas </w:t>
      </w:r>
      <w:r w:rsidRPr="00F64073">
        <w:rPr>
          <w:noProof/>
        </w:rPr>
        <w:t>Kaczmarek</w:t>
      </w:r>
      <w:r>
        <w:rPr>
          <w:noProof/>
        </w:rPr>
        <w:t>.</w:t>
      </w:r>
    </w:p>
    <w:p w14:paraId="02780192" w14:textId="4305B981" w:rsidR="00F64073" w:rsidRDefault="00F64073" w:rsidP="00F64073">
      <w:pPr>
        <w:pStyle w:val="af4"/>
        <w:numPr>
          <w:ilvl w:val="0"/>
          <w:numId w:val="15"/>
        </w:numPr>
        <w:jc w:val="both"/>
        <w:rPr>
          <w:noProof/>
        </w:rPr>
      </w:pPr>
      <w:r>
        <w:rPr>
          <w:noProof/>
        </w:rPr>
        <w:t xml:space="preserve">Explore, clean, and preprocess: this is a </w:t>
      </w:r>
      <w:r w:rsidR="00E55330">
        <w:rPr>
          <w:noProof/>
        </w:rPr>
        <w:t>big</w:t>
      </w:r>
      <w:r>
        <w:rPr>
          <w:noProof/>
        </w:rPr>
        <w:t xml:space="preserve"> part of our project. Since the records are coming from</w:t>
      </w:r>
      <w:r w:rsidR="007005CE">
        <w:rPr>
          <w:noProof/>
        </w:rPr>
        <w:t xml:space="preserve"> the</w:t>
      </w:r>
      <w:r>
        <w:rPr>
          <w:noProof/>
        </w:rPr>
        <w:t xml:space="preserve"> </w:t>
      </w:r>
      <w:r w:rsidRPr="007005CE">
        <w:rPr>
          <w:noProof/>
        </w:rPr>
        <w:t>different</w:t>
      </w:r>
      <w:r>
        <w:rPr>
          <w:noProof/>
        </w:rPr>
        <w:t xml:space="preserve"> </w:t>
      </w:r>
      <w:r w:rsidR="008D1171">
        <w:rPr>
          <w:noProof/>
        </w:rPr>
        <w:t xml:space="preserve">time </w:t>
      </w:r>
      <w:r w:rsidR="008D1171" w:rsidRPr="007005CE">
        <w:rPr>
          <w:noProof/>
        </w:rPr>
        <w:t>p</w:t>
      </w:r>
      <w:r w:rsidR="007005CE">
        <w:rPr>
          <w:noProof/>
        </w:rPr>
        <w:t>er</w:t>
      </w:r>
      <w:r w:rsidR="008D1171" w:rsidRPr="007005CE">
        <w:rPr>
          <w:noProof/>
        </w:rPr>
        <w:t>iod</w:t>
      </w:r>
      <w:r w:rsidR="008D1171">
        <w:rPr>
          <w:noProof/>
        </w:rPr>
        <w:t xml:space="preserve"> of the whole apply process. Therefore, there are multiple records for each person. Our goal can be </w:t>
      </w:r>
      <w:r w:rsidR="008D1171" w:rsidRPr="007005CE">
        <w:rPr>
          <w:noProof/>
        </w:rPr>
        <w:t>d</w:t>
      </w:r>
      <w:r w:rsidR="007005CE">
        <w:rPr>
          <w:noProof/>
        </w:rPr>
        <w:t>i</w:t>
      </w:r>
      <w:r w:rsidR="008D1171" w:rsidRPr="007005CE">
        <w:rPr>
          <w:noProof/>
        </w:rPr>
        <w:t>vided</w:t>
      </w:r>
      <w:r w:rsidR="008D1171">
        <w:rPr>
          <w:noProof/>
        </w:rPr>
        <w:t xml:space="preserve"> into three steps. First, split the data according to student ID. Second, merge all the records for a student for some specific rules. </w:t>
      </w:r>
      <w:r w:rsidR="008D1171" w:rsidRPr="007005CE">
        <w:rPr>
          <w:noProof/>
        </w:rPr>
        <w:t>Th</w:t>
      </w:r>
      <w:r w:rsidR="007005CE">
        <w:rPr>
          <w:noProof/>
        </w:rPr>
        <w:t>ir</w:t>
      </w:r>
      <w:r w:rsidR="008D1171" w:rsidRPr="007005CE">
        <w:rPr>
          <w:noProof/>
        </w:rPr>
        <w:t>d</w:t>
      </w:r>
      <w:r w:rsidR="008D1171">
        <w:rPr>
          <w:noProof/>
        </w:rPr>
        <w:t>, combine all the new records into a new table.</w:t>
      </w:r>
    </w:p>
    <w:p w14:paraId="121A17DF" w14:textId="1179D86A" w:rsidR="00877B2F" w:rsidRDefault="00877B2F" w:rsidP="00F64073">
      <w:pPr>
        <w:pStyle w:val="af4"/>
        <w:numPr>
          <w:ilvl w:val="0"/>
          <w:numId w:val="15"/>
        </w:numPr>
        <w:jc w:val="both"/>
        <w:rPr>
          <w:noProof/>
        </w:rPr>
      </w:pPr>
      <w:r>
        <w:rPr>
          <w:noProof/>
        </w:rPr>
        <w:t xml:space="preserve">Reduce data: </w:t>
      </w:r>
      <w:r w:rsidRPr="007005CE">
        <w:rPr>
          <w:noProof/>
        </w:rPr>
        <w:t>according</w:t>
      </w:r>
      <w:r w:rsidR="007005CE">
        <w:rPr>
          <w:noProof/>
        </w:rPr>
        <w:t xml:space="preserve"> to</w:t>
      </w:r>
      <w:r>
        <w:rPr>
          <w:noProof/>
        </w:rPr>
        <w:t xml:space="preserve"> our analysis we eliminate variables which have errors, and </w:t>
      </w:r>
      <w:r w:rsidR="00E55330">
        <w:rPr>
          <w:noProof/>
        </w:rPr>
        <w:t>useless.</w:t>
      </w:r>
    </w:p>
    <w:p w14:paraId="095752F8" w14:textId="139E8C52" w:rsidR="00877B2F" w:rsidRDefault="00877B2F" w:rsidP="00F64073">
      <w:pPr>
        <w:pStyle w:val="af4"/>
        <w:numPr>
          <w:ilvl w:val="0"/>
          <w:numId w:val="15"/>
        </w:numPr>
        <w:jc w:val="both"/>
        <w:rPr>
          <w:noProof/>
        </w:rPr>
      </w:pPr>
      <w:r>
        <w:rPr>
          <w:noProof/>
        </w:rPr>
        <w:t xml:space="preserve">Determine the mining task: I choose four </w:t>
      </w:r>
      <w:r w:rsidRPr="007005CE">
        <w:rPr>
          <w:noProof/>
        </w:rPr>
        <w:t>algori</w:t>
      </w:r>
      <w:r w:rsidR="007005CE">
        <w:rPr>
          <w:noProof/>
        </w:rPr>
        <w:t>t</w:t>
      </w:r>
      <w:r w:rsidRPr="007005CE">
        <w:rPr>
          <w:noProof/>
        </w:rPr>
        <w:t>hms</w:t>
      </w:r>
      <w:r>
        <w:rPr>
          <w:noProof/>
        </w:rPr>
        <w:t xml:space="preserve"> to do classification: K-N-N, Naïve Bayes, and (Classification tree), and Logistic Regression.</w:t>
      </w:r>
      <w:r w:rsidR="00354DA6">
        <w:rPr>
          <w:noProof/>
        </w:rPr>
        <w:t xml:space="preserve"> Clustering I choose to use K-means.</w:t>
      </w:r>
    </w:p>
    <w:p w14:paraId="776D713A" w14:textId="446489A5" w:rsidR="00E55330" w:rsidRDefault="00E55330" w:rsidP="00E55330">
      <w:pPr>
        <w:pStyle w:val="af4"/>
        <w:numPr>
          <w:ilvl w:val="0"/>
          <w:numId w:val="15"/>
        </w:numPr>
        <w:jc w:val="both"/>
        <w:rPr>
          <w:noProof/>
        </w:rPr>
      </w:pPr>
      <w:r>
        <w:rPr>
          <w:noProof/>
        </w:rPr>
        <w:t xml:space="preserve">Use the algorithm: I use them </w:t>
      </w:r>
      <w:r w:rsidRPr="00E55330">
        <w:rPr>
          <w:noProof/>
        </w:rPr>
        <w:t>separately</w:t>
      </w:r>
      <w:r>
        <w:rPr>
          <w:noProof/>
        </w:rPr>
        <w:t xml:space="preserve"> </w:t>
      </w:r>
      <w:r>
        <w:rPr>
          <w:rFonts w:hint="eastAsia"/>
          <w:noProof/>
          <w:lang w:eastAsia="zh-CN"/>
        </w:rPr>
        <w:t>to</w:t>
      </w:r>
      <w:r>
        <w:rPr>
          <w:noProof/>
        </w:rPr>
        <w:t xml:space="preserve"> build the model, and use clustering to choose predictive variables to rebuild the model.</w:t>
      </w:r>
    </w:p>
    <w:p w14:paraId="6001625F" w14:textId="390082BD" w:rsidR="00E55330" w:rsidRPr="00A73DA8" w:rsidRDefault="00E55330" w:rsidP="00E55330">
      <w:pPr>
        <w:pStyle w:val="af4"/>
        <w:numPr>
          <w:ilvl w:val="0"/>
          <w:numId w:val="15"/>
        </w:numPr>
        <w:jc w:val="both"/>
        <w:rPr>
          <w:noProof/>
        </w:rPr>
      </w:pPr>
      <w:r w:rsidRPr="00A73DA8">
        <w:rPr>
          <w:noProof/>
        </w:rPr>
        <w:t>Interpret the results: already did.</w:t>
      </w:r>
    </w:p>
    <w:p w14:paraId="63A45F28" w14:textId="58AF9880" w:rsidR="00E55330" w:rsidRPr="00A73DA8" w:rsidRDefault="00E55330" w:rsidP="00E55330">
      <w:pPr>
        <w:pStyle w:val="af4"/>
        <w:numPr>
          <w:ilvl w:val="0"/>
          <w:numId w:val="15"/>
        </w:numPr>
        <w:jc w:val="both"/>
        <w:rPr>
          <w:noProof/>
        </w:rPr>
      </w:pPr>
      <w:r w:rsidRPr="00A73DA8">
        <w:rPr>
          <w:noProof/>
        </w:rPr>
        <w:t>Deploy the model: This step, we need to consider according to different situations.</w:t>
      </w:r>
    </w:p>
    <w:p w14:paraId="637A3E8A" w14:textId="08D10728" w:rsidR="007005CE" w:rsidRPr="007005CE" w:rsidRDefault="007005CE" w:rsidP="007005CE">
      <w:pPr>
        <w:ind w:left="360"/>
        <w:jc w:val="both"/>
        <w:rPr>
          <w:b/>
          <w:noProof/>
          <w:color w:val="000000" w:themeColor="text1"/>
          <w:sz w:val="24"/>
        </w:rPr>
      </w:pPr>
      <w:r w:rsidRPr="007005CE">
        <w:rPr>
          <w:b/>
          <w:noProof/>
          <w:color w:val="000000" w:themeColor="text1"/>
          <w:sz w:val="24"/>
        </w:rPr>
        <w:t>What I learned from this project:</w:t>
      </w:r>
    </w:p>
    <w:p w14:paraId="78A850E2" w14:textId="376CCDAF" w:rsidR="007005CE" w:rsidRPr="007005CE" w:rsidRDefault="007005CE" w:rsidP="007005CE">
      <w:pPr>
        <w:pStyle w:val="af4"/>
        <w:numPr>
          <w:ilvl w:val="0"/>
          <w:numId w:val="16"/>
        </w:numPr>
        <w:jc w:val="both"/>
        <w:rPr>
          <w:noProof/>
        </w:rPr>
      </w:pPr>
      <w:r w:rsidRPr="007005CE">
        <w:rPr>
          <w:noProof/>
        </w:rPr>
        <w:t>The enroll</w:t>
      </w:r>
      <w:r>
        <w:rPr>
          <w:noProof/>
        </w:rPr>
        <w:t>ing</w:t>
      </w:r>
      <w:r w:rsidRPr="007005CE">
        <w:rPr>
          <w:noProof/>
        </w:rPr>
        <w:t xml:space="preserve"> business of our school, </w:t>
      </w:r>
      <w:r>
        <w:rPr>
          <w:noProof/>
        </w:rPr>
        <w:t xml:space="preserve">and </w:t>
      </w:r>
      <w:r w:rsidRPr="007005CE">
        <w:rPr>
          <w:noProof/>
        </w:rPr>
        <w:t>what are we looking for a student</w:t>
      </w:r>
      <w:r>
        <w:rPr>
          <w:noProof/>
        </w:rPr>
        <w:t>, when we judge whether we will send him/her an offer</w:t>
      </w:r>
      <w:r w:rsidRPr="007005CE">
        <w:rPr>
          <w:noProof/>
        </w:rPr>
        <w:t>.</w:t>
      </w:r>
    </w:p>
    <w:p w14:paraId="6C33ECCE" w14:textId="382E9440" w:rsidR="007005CE" w:rsidRDefault="007005CE" w:rsidP="007005CE">
      <w:pPr>
        <w:pStyle w:val="af4"/>
        <w:numPr>
          <w:ilvl w:val="0"/>
          <w:numId w:val="16"/>
        </w:numPr>
        <w:jc w:val="both"/>
        <w:rPr>
          <w:noProof/>
        </w:rPr>
      </w:pPr>
      <w:r w:rsidRPr="007005CE">
        <w:rPr>
          <w:noProof/>
        </w:rPr>
        <w:t xml:space="preserve">Using excel to deal with the data. </w:t>
      </w:r>
    </w:p>
    <w:p w14:paraId="6DFA3C5B" w14:textId="20352130" w:rsidR="007005CE" w:rsidRPr="007005CE" w:rsidRDefault="007005CE" w:rsidP="007005CE">
      <w:pPr>
        <w:pStyle w:val="af4"/>
        <w:numPr>
          <w:ilvl w:val="0"/>
          <w:numId w:val="16"/>
        </w:numPr>
        <w:jc w:val="both"/>
        <w:rPr>
          <w:noProof/>
        </w:rPr>
      </w:pPr>
      <w:r>
        <w:rPr>
          <w:noProof/>
        </w:rPr>
        <w:t>Visual Basic programming based on Excel.</w:t>
      </w:r>
    </w:p>
    <w:p w14:paraId="1F107AAC" w14:textId="43FB800C" w:rsidR="007005CE" w:rsidRPr="007005CE" w:rsidRDefault="007005CE" w:rsidP="007005CE">
      <w:pPr>
        <w:pStyle w:val="af4"/>
        <w:numPr>
          <w:ilvl w:val="0"/>
          <w:numId w:val="16"/>
        </w:numPr>
        <w:jc w:val="both"/>
        <w:rPr>
          <w:noProof/>
        </w:rPr>
      </w:pPr>
      <w:r w:rsidRPr="007005CE">
        <w:rPr>
          <w:noProof/>
        </w:rPr>
        <w:lastRenderedPageBreak/>
        <w:t>Get</w:t>
      </w:r>
      <w:r>
        <w:rPr>
          <w:noProof/>
        </w:rPr>
        <w:t xml:space="preserve"> a</w:t>
      </w:r>
      <w:r w:rsidRPr="007005CE">
        <w:rPr>
          <w:noProof/>
        </w:rPr>
        <w:t xml:space="preserve"> better understanding </w:t>
      </w:r>
      <w:r>
        <w:rPr>
          <w:noProof/>
        </w:rPr>
        <w:t>of</w:t>
      </w:r>
      <w:r w:rsidRPr="007005CE">
        <w:rPr>
          <w:noProof/>
        </w:rPr>
        <w:t xml:space="preserve"> each algorithm. Eg: </w:t>
      </w:r>
      <w:r>
        <w:rPr>
          <w:noProof/>
        </w:rPr>
        <w:t>When to deploy which algorithm, and what are the characteristics of them.</w:t>
      </w:r>
    </w:p>
    <w:p w14:paraId="34E95F2D" w14:textId="77777777" w:rsidR="007005CE" w:rsidRDefault="007005CE" w:rsidP="007005CE">
      <w:pPr>
        <w:pStyle w:val="af4"/>
        <w:numPr>
          <w:ilvl w:val="0"/>
          <w:numId w:val="16"/>
        </w:numPr>
        <w:jc w:val="both"/>
        <w:rPr>
          <w:noProof/>
        </w:rPr>
      </w:pPr>
      <w:r w:rsidRPr="007005CE">
        <w:rPr>
          <w:noProof/>
        </w:rPr>
        <w:t>The basic steps of doing a B</w:t>
      </w:r>
      <w:r>
        <w:rPr>
          <w:noProof/>
        </w:rPr>
        <w:t xml:space="preserve">usiness </w:t>
      </w:r>
      <w:r w:rsidRPr="007005CE">
        <w:rPr>
          <w:noProof/>
        </w:rPr>
        <w:t>A</w:t>
      </w:r>
      <w:r>
        <w:rPr>
          <w:noProof/>
        </w:rPr>
        <w:t>nalytics project.</w:t>
      </w:r>
      <w:r w:rsidRPr="007005CE">
        <w:rPr>
          <w:noProof/>
        </w:rPr>
        <w:t xml:space="preserve"> </w:t>
      </w:r>
    </w:p>
    <w:p w14:paraId="554981C0" w14:textId="679204A9" w:rsidR="005210A3" w:rsidRDefault="007005CE" w:rsidP="005210A3">
      <w:pPr>
        <w:pStyle w:val="af4"/>
        <w:numPr>
          <w:ilvl w:val="0"/>
          <w:numId w:val="16"/>
        </w:numPr>
        <w:jc w:val="both"/>
        <w:rPr>
          <w:noProof/>
        </w:rPr>
      </w:pPr>
      <w:r w:rsidRPr="007005CE">
        <w:rPr>
          <w:noProof/>
        </w:rPr>
        <w:t xml:space="preserve"> </w:t>
      </w:r>
      <w:r>
        <w:rPr>
          <w:noProof/>
        </w:rPr>
        <w:t>What</w:t>
      </w:r>
      <w:r w:rsidRPr="007005CE">
        <w:rPr>
          <w:noProof/>
        </w:rPr>
        <w:t xml:space="preserve"> are the important things </w:t>
      </w:r>
      <w:r>
        <w:rPr>
          <w:noProof/>
        </w:rPr>
        <w:t xml:space="preserve">should be paid more </w:t>
      </w:r>
      <w:r w:rsidRPr="007005CE">
        <w:rPr>
          <w:noProof/>
        </w:rPr>
        <w:t xml:space="preserve">attention </w:t>
      </w:r>
      <w:r>
        <w:rPr>
          <w:noProof/>
        </w:rPr>
        <w:t>to, when one doing Business Analytics project</w:t>
      </w:r>
      <w:r w:rsidRPr="007005CE">
        <w:rPr>
          <w:noProof/>
        </w:rPr>
        <w:t>.</w:t>
      </w:r>
    </w:p>
    <w:p w14:paraId="0003746D" w14:textId="0120EB36" w:rsidR="005210A3" w:rsidRDefault="005210A3" w:rsidP="005210A3">
      <w:pPr>
        <w:pStyle w:val="2"/>
        <w:rPr>
          <w:color w:val="auto"/>
          <w:lang w:eastAsia="zh-CN"/>
        </w:rPr>
      </w:pPr>
      <w:r w:rsidRPr="00A73DA8">
        <w:rPr>
          <w:color w:val="auto"/>
        </w:rPr>
        <w:t>Purpose</w:t>
      </w:r>
    </w:p>
    <w:p w14:paraId="66EC2FC9" w14:textId="77777777" w:rsidR="00A73DA8" w:rsidRPr="00A73DA8" w:rsidRDefault="00A73DA8" w:rsidP="00A73DA8">
      <w:pPr>
        <w:rPr>
          <w:lang w:eastAsia="zh-CN"/>
        </w:rPr>
      </w:pPr>
    </w:p>
    <w:p w14:paraId="1F962CA0" w14:textId="5F03FDE2" w:rsidR="005210A3" w:rsidRPr="005210A3" w:rsidRDefault="00020A15" w:rsidP="000271E6">
      <w:pPr>
        <w:jc w:val="both"/>
      </w:pPr>
      <w:r>
        <w:t>The purpose of our project is doing prediction on the future enrollment situation of our school including: building a model to</w:t>
      </w:r>
      <w:r w:rsidRPr="00CA7687">
        <w:t xml:space="preserve"> </w:t>
      </w:r>
      <w:r>
        <w:t>d</w:t>
      </w:r>
      <w:r w:rsidRPr="00CA7687">
        <w:t xml:space="preserve">o classification </w:t>
      </w:r>
      <w:r>
        <w:t>on the future student, p</w:t>
      </w:r>
      <w:r w:rsidRPr="00020A15">
        <w:t>redict</w:t>
      </w:r>
      <w:r>
        <w:t>ing</w:t>
      </w:r>
      <w:r w:rsidRPr="00020A15">
        <w:t xml:space="preserve"> how many students will be in the future</w:t>
      </w:r>
      <w:r w:rsidR="000271E6">
        <w:t xml:space="preserve">, and doing clustering analysis. </w:t>
      </w:r>
    </w:p>
    <w:p w14:paraId="5F3AC45A" w14:textId="77777777" w:rsidR="005210A3" w:rsidRDefault="005210A3" w:rsidP="005210A3">
      <w:pPr>
        <w:pStyle w:val="2"/>
      </w:pPr>
      <w:r>
        <w:t>Data</w:t>
      </w:r>
    </w:p>
    <w:p w14:paraId="6C8B8A45" w14:textId="01CB748D" w:rsidR="005210A3" w:rsidRDefault="005210A3" w:rsidP="005210A3">
      <w:r>
        <w:t>What data did you acquire and what were the challenges. When?</w:t>
      </w:r>
      <w:r w:rsidR="00B8069A">
        <w:t xml:space="preserve"> What did you learn in arriving at this?</w:t>
      </w:r>
    </w:p>
    <w:p w14:paraId="7542F1BA" w14:textId="40E5F2DE" w:rsidR="00813A1C" w:rsidRDefault="005F2035" w:rsidP="005210A3">
      <w:r>
        <w:t xml:space="preserve">Data I got: </w:t>
      </w:r>
    </w:p>
    <w:p w14:paraId="4B21E22C" w14:textId="60363C2F" w:rsidR="005F2035" w:rsidRDefault="005F2035" w:rsidP="005F2035">
      <w:pPr>
        <w:pStyle w:val="af4"/>
        <w:numPr>
          <w:ilvl w:val="0"/>
          <w:numId w:val="17"/>
        </w:numPr>
      </w:pPr>
      <w:r>
        <w:t>D</w:t>
      </w:r>
      <w:r>
        <w:rPr>
          <w:rFonts w:hint="eastAsia"/>
          <w:lang w:eastAsia="zh-CN"/>
        </w:rPr>
        <w:t>ata</w:t>
      </w:r>
      <w:r>
        <w:t xml:space="preserve"> </w:t>
      </w:r>
      <w:r>
        <w:rPr>
          <w:rFonts w:hint="eastAsia"/>
          <w:lang w:eastAsia="zh-CN"/>
        </w:rPr>
        <w:t>of</w:t>
      </w:r>
      <w:r>
        <w:t xml:space="preserve"> getting the data: Mar/7/2017.</w:t>
      </w:r>
    </w:p>
    <w:p w14:paraId="235B1D50" w14:textId="50A2F7B4" w:rsidR="005F2035" w:rsidRDefault="005F2035" w:rsidP="005F2035">
      <w:pPr>
        <w:pStyle w:val="af4"/>
        <w:numPr>
          <w:ilvl w:val="0"/>
          <w:numId w:val="17"/>
        </w:numPr>
      </w:pPr>
      <w:r>
        <w:rPr>
          <w:lang w:eastAsia="zh-CN"/>
        </w:rPr>
        <w:t>F</w:t>
      </w:r>
      <w:r>
        <w:rPr>
          <w:rFonts w:hint="eastAsia"/>
          <w:lang w:eastAsia="zh-CN"/>
        </w:rPr>
        <w:t>ormat</w:t>
      </w:r>
      <w:r>
        <w:rPr>
          <w:lang w:eastAsia="zh-CN"/>
        </w:rPr>
        <w:t>: “.</w:t>
      </w:r>
      <w:proofErr w:type="spellStart"/>
      <w:r>
        <w:rPr>
          <w:lang w:eastAsia="zh-CN"/>
        </w:rPr>
        <w:t>xlsx</w:t>
      </w:r>
      <w:proofErr w:type="spellEnd"/>
      <w:r>
        <w:rPr>
          <w:lang w:eastAsia="zh-CN"/>
        </w:rPr>
        <w:t>” excel file.</w:t>
      </w:r>
    </w:p>
    <w:p w14:paraId="1705920E" w14:textId="5933AA09" w:rsidR="005F2035" w:rsidRDefault="005F2035" w:rsidP="005F2035">
      <w:pPr>
        <w:pStyle w:val="af4"/>
        <w:numPr>
          <w:ilvl w:val="0"/>
          <w:numId w:val="17"/>
        </w:numPr>
      </w:pPr>
      <w:r>
        <w:rPr>
          <w:lang w:eastAsia="zh-CN"/>
        </w:rPr>
        <w:t xml:space="preserve">Quantity: 7036 records from 338 different </w:t>
      </w:r>
      <w:r w:rsidR="00D812C0">
        <w:rPr>
          <w:lang w:eastAsia="zh-CN"/>
        </w:rPr>
        <w:t>students, for each student we got 31 variables.</w:t>
      </w:r>
    </w:p>
    <w:p w14:paraId="2E29BA74" w14:textId="1C022810" w:rsidR="00D812C0" w:rsidRDefault="00D812C0" w:rsidP="005F2035">
      <w:pPr>
        <w:pStyle w:val="af4"/>
        <w:numPr>
          <w:ilvl w:val="0"/>
          <w:numId w:val="17"/>
        </w:numPr>
      </w:pPr>
      <w:r>
        <w:t xml:space="preserve">History of the data: the </w:t>
      </w:r>
      <w:r w:rsidR="00094910">
        <w:t>recorded</w:t>
      </w:r>
      <w:r>
        <w:t xml:space="preserve"> </w:t>
      </w:r>
      <w:r w:rsidR="005E7450">
        <w:t xml:space="preserve">time for these records were </w:t>
      </w:r>
      <w:r>
        <w:t>from 2011-2017</w:t>
      </w:r>
    </w:p>
    <w:p w14:paraId="19C7A0EB" w14:textId="3F5E5F62" w:rsidR="005E7450" w:rsidRDefault="005E7450" w:rsidP="005E7450">
      <w:r>
        <w:t>Challenges:</w:t>
      </w:r>
    </w:p>
    <w:p w14:paraId="227E09D2" w14:textId="34C226E6" w:rsidR="005E7450" w:rsidRDefault="005E7450" w:rsidP="005E7450">
      <w:pPr>
        <w:pStyle w:val="af4"/>
        <w:numPr>
          <w:ilvl w:val="0"/>
          <w:numId w:val="18"/>
        </w:numPr>
      </w:pPr>
      <w:r>
        <w:t>Since the records for each student were from the different period of his or her application step, so it is hard to make a rule to combine them into a single record and do further mining.</w:t>
      </w:r>
    </w:p>
    <w:p w14:paraId="175B17FB" w14:textId="0C63D8F4" w:rsidR="005E7450" w:rsidRPr="005210A3" w:rsidRDefault="005E7450" w:rsidP="005E7450">
      <w:pPr>
        <w:pStyle w:val="af4"/>
        <w:numPr>
          <w:ilvl w:val="0"/>
          <w:numId w:val="18"/>
        </w:numPr>
      </w:pPr>
      <w:r>
        <w:t xml:space="preserve">After we finish making the merging rule, it is hard to make a Visual Basic Macro </w:t>
      </w:r>
      <w:r w:rsidR="000B07A5" w:rsidRPr="005062C0">
        <w:rPr>
          <w:noProof/>
        </w:rPr>
        <w:t>do</w:t>
      </w:r>
      <w:r w:rsidR="000B07A5">
        <w:t xml:space="preserve"> filtering.</w:t>
      </w:r>
    </w:p>
    <w:p w14:paraId="40446BDB" w14:textId="77777777" w:rsidR="005210A3" w:rsidRDefault="005210A3" w:rsidP="005210A3">
      <w:pPr>
        <w:pStyle w:val="2"/>
      </w:pPr>
      <w:r>
        <w:t>Exploration</w:t>
      </w:r>
    </w:p>
    <w:p w14:paraId="4ED0F9DC" w14:textId="64829112" w:rsidR="00BF1CD1" w:rsidRDefault="005210A3" w:rsidP="005210A3">
      <w:r>
        <w:t>What did you do to explore the data before using it?</w:t>
      </w:r>
      <w:r w:rsidR="00B8069A">
        <w:t xml:space="preserve"> When? What did you learn in arriving at this?</w:t>
      </w:r>
    </w:p>
    <w:p w14:paraId="242C89C0" w14:textId="71BC788F" w:rsidR="00CC4CE1" w:rsidRDefault="001B5AF7" w:rsidP="007E67D8">
      <w:pPr>
        <w:jc w:val="both"/>
      </w:pPr>
      <w:r>
        <w:t>First</w:t>
      </w:r>
      <w:r w:rsidR="007E67D8" w:rsidRPr="007E67D8">
        <w:t xml:space="preserve"> Through the </w:t>
      </w:r>
      <w:r w:rsidR="007E67D8" w:rsidRPr="005062C0">
        <w:rPr>
          <w:noProof/>
        </w:rPr>
        <w:t>meeting</w:t>
      </w:r>
      <w:r w:rsidR="005062C0">
        <w:rPr>
          <w:noProof/>
        </w:rPr>
        <w:t>,</w:t>
      </w:r>
      <w:r w:rsidR="007E67D8" w:rsidRPr="007E67D8">
        <w:t xml:space="preserve"> I understand all the abbreviations</w:t>
      </w:r>
      <w:r w:rsidR="007E67D8">
        <w:t>’</w:t>
      </w:r>
      <w:r w:rsidR="007E67D8" w:rsidRPr="007E67D8">
        <w:t xml:space="preserve"> mean</w:t>
      </w:r>
      <w:r w:rsidR="007E67D8">
        <w:t>ing. Second</w:t>
      </w:r>
      <w:r w:rsidR="00BF1CD1">
        <w:t>, I add a column called “the last status of the student” to see what the last status for each student, because the last status for a student is often m</w:t>
      </w:r>
      <w:r w:rsidR="00BF1CD1" w:rsidRPr="00BF1CD1">
        <w:t>ore representative</w:t>
      </w:r>
      <w:r w:rsidR="00BF1CD1">
        <w:t>.</w:t>
      </w:r>
      <w:r>
        <w:t xml:space="preserve"> Then, </w:t>
      </w:r>
      <w:r w:rsidR="007E67D8">
        <w:t>dealing with some error data and missin</w:t>
      </w:r>
      <w:r w:rsidR="00CC4CE1">
        <w:t xml:space="preserve">g data. Next, we discuss the pattern of the </w:t>
      </w:r>
      <w:r w:rsidR="00CC4CE1" w:rsidRPr="005062C0">
        <w:rPr>
          <w:noProof/>
        </w:rPr>
        <w:t>records</w:t>
      </w:r>
      <w:r w:rsidR="00CC4CE1">
        <w:t xml:space="preserve"> and get to know the business logic of this project.</w:t>
      </w:r>
      <w:r w:rsidR="00C301DD">
        <w:t xml:space="preserve"> </w:t>
      </w:r>
    </w:p>
    <w:p w14:paraId="378DAD57" w14:textId="3D2940F2" w:rsidR="00344488" w:rsidRDefault="00751756" w:rsidP="007E67D8">
      <w:pPr>
        <w:jc w:val="both"/>
      </w:pPr>
      <w:r>
        <w:t>Tasks to explore the data:</w:t>
      </w:r>
    </w:p>
    <w:p w14:paraId="72AD5283" w14:textId="54AB4394" w:rsidR="00751756" w:rsidRDefault="00751756" w:rsidP="00751756">
      <w:pPr>
        <w:pStyle w:val="af4"/>
        <w:numPr>
          <w:ilvl w:val="0"/>
          <w:numId w:val="20"/>
        </w:numPr>
        <w:jc w:val="both"/>
        <w:rPr>
          <w:lang w:eastAsia="zh-CN"/>
        </w:rPr>
      </w:pPr>
      <w:r>
        <w:rPr>
          <w:rFonts w:hint="eastAsia"/>
          <w:lang w:eastAsia="zh-CN"/>
        </w:rPr>
        <w:t xml:space="preserve">Understand the </w:t>
      </w:r>
      <w:r>
        <w:rPr>
          <w:lang w:eastAsia="zh-CN"/>
        </w:rPr>
        <w:t xml:space="preserve">meaning of all the </w:t>
      </w:r>
      <w:r w:rsidRPr="007E67D8">
        <w:t>abbreviations</w:t>
      </w:r>
      <w:r>
        <w:t xml:space="preserve"> (Project Meeting 2 Mar/7/2017)</w:t>
      </w:r>
      <w:r w:rsidR="00C80719">
        <w:t>.</w:t>
      </w:r>
    </w:p>
    <w:p w14:paraId="77ABA051" w14:textId="494C54B7" w:rsidR="00751756" w:rsidRDefault="00751756" w:rsidP="00751756">
      <w:pPr>
        <w:pStyle w:val="af4"/>
        <w:numPr>
          <w:ilvl w:val="0"/>
          <w:numId w:val="20"/>
        </w:numPr>
        <w:jc w:val="both"/>
        <w:rPr>
          <w:lang w:eastAsia="zh-CN"/>
        </w:rPr>
      </w:pPr>
      <w:r>
        <w:rPr>
          <w:rFonts w:hint="eastAsia"/>
          <w:lang w:eastAsia="zh-CN"/>
        </w:rPr>
        <w:t xml:space="preserve">Understand each </w:t>
      </w:r>
      <w:r>
        <w:rPr>
          <w:lang w:eastAsia="zh-CN"/>
        </w:rPr>
        <w:t xml:space="preserve">category of the output variable, and start to </w:t>
      </w:r>
      <w:r w:rsidRPr="00751756">
        <w:rPr>
          <w:lang w:eastAsia="zh-CN"/>
        </w:rPr>
        <w:t>recognize</w:t>
      </w:r>
      <w:r>
        <w:rPr>
          <w:lang w:eastAsia="zh-CN"/>
        </w:rPr>
        <w:t xml:space="preserve"> the pattern of it (</w:t>
      </w:r>
      <w:r w:rsidR="00C80719">
        <w:rPr>
          <w:lang w:eastAsia="zh-CN"/>
        </w:rPr>
        <w:t>Project Meeting 3-5</w:t>
      </w:r>
      <w:r>
        <w:rPr>
          <w:lang w:eastAsia="zh-CN"/>
        </w:rPr>
        <w:t>)</w:t>
      </w:r>
      <w:r w:rsidR="00C80719">
        <w:rPr>
          <w:lang w:eastAsia="zh-CN"/>
        </w:rPr>
        <w:t>.</w:t>
      </w:r>
    </w:p>
    <w:p w14:paraId="105AC30E" w14:textId="116A9D5D" w:rsidR="00C80719" w:rsidRDefault="00C80719" w:rsidP="00C80719">
      <w:pPr>
        <w:pStyle w:val="af4"/>
        <w:numPr>
          <w:ilvl w:val="0"/>
          <w:numId w:val="20"/>
        </w:numPr>
        <w:jc w:val="both"/>
        <w:rPr>
          <w:lang w:eastAsia="zh-CN"/>
        </w:rPr>
      </w:pPr>
      <w:r>
        <w:rPr>
          <w:lang w:eastAsia="zh-CN"/>
        </w:rPr>
        <w:t xml:space="preserve">Understand the language exam part. What score is expected for ESL students, and why the </w:t>
      </w:r>
      <w:r w:rsidRPr="00C80719">
        <w:rPr>
          <w:lang w:eastAsia="zh-CN"/>
        </w:rPr>
        <w:t>Quant</w:t>
      </w:r>
      <w:r>
        <w:rPr>
          <w:lang w:eastAsia="zh-CN"/>
        </w:rPr>
        <w:t xml:space="preserve"> is useful (Project Meeting 4-5).</w:t>
      </w:r>
    </w:p>
    <w:p w14:paraId="4223BB06" w14:textId="4F13DE51" w:rsidR="00C80719" w:rsidRDefault="00C80719" w:rsidP="00C80719">
      <w:pPr>
        <w:pStyle w:val="af4"/>
        <w:numPr>
          <w:ilvl w:val="0"/>
          <w:numId w:val="20"/>
        </w:numPr>
        <w:jc w:val="both"/>
        <w:rPr>
          <w:lang w:eastAsia="zh-CN"/>
        </w:rPr>
      </w:pPr>
      <w:r>
        <w:rPr>
          <w:lang w:eastAsia="zh-CN"/>
        </w:rPr>
        <w:t xml:space="preserve">Discuss the </w:t>
      </w:r>
      <w:r w:rsidR="00A4619E">
        <w:rPr>
          <w:lang w:eastAsia="zh-CN"/>
        </w:rPr>
        <w:t>combination</w:t>
      </w:r>
      <w:r>
        <w:rPr>
          <w:lang w:eastAsia="zh-CN"/>
        </w:rPr>
        <w:t xml:space="preserve"> rules for </w:t>
      </w:r>
      <w:r w:rsidR="00A4619E">
        <w:rPr>
          <w:lang w:eastAsia="zh-CN"/>
        </w:rPr>
        <w:t>the records of each student</w:t>
      </w:r>
      <w:r>
        <w:rPr>
          <w:lang w:eastAsia="zh-CN"/>
        </w:rPr>
        <w:t xml:space="preserve"> (Project Meeting 6).</w:t>
      </w:r>
    </w:p>
    <w:p w14:paraId="6FEA7032" w14:textId="382DE0BC" w:rsidR="00C80719" w:rsidRDefault="00A4619E" w:rsidP="00C80719">
      <w:pPr>
        <w:pStyle w:val="af4"/>
        <w:numPr>
          <w:ilvl w:val="0"/>
          <w:numId w:val="20"/>
        </w:numPr>
        <w:jc w:val="both"/>
        <w:rPr>
          <w:lang w:eastAsia="zh-CN"/>
        </w:rPr>
      </w:pPr>
      <w:r>
        <w:rPr>
          <w:lang w:eastAsia="zh-CN"/>
        </w:rPr>
        <w:t>Find solutions to split the data, and learning how to create</w:t>
      </w:r>
      <w:r w:rsidR="005062C0">
        <w:rPr>
          <w:lang w:eastAsia="zh-CN"/>
        </w:rPr>
        <w:t xml:space="preserve"> a</w:t>
      </w:r>
      <w:r>
        <w:rPr>
          <w:lang w:eastAsia="zh-CN"/>
        </w:rPr>
        <w:t xml:space="preserve"> </w:t>
      </w:r>
      <w:r w:rsidRPr="005062C0">
        <w:rPr>
          <w:noProof/>
          <w:lang w:eastAsia="zh-CN"/>
        </w:rPr>
        <w:t>visual</w:t>
      </w:r>
      <w:r>
        <w:rPr>
          <w:lang w:eastAsia="zh-CN"/>
        </w:rPr>
        <w:t xml:space="preserve"> basic macro (Project Meeting 7-8).</w:t>
      </w:r>
    </w:p>
    <w:p w14:paraId="79BEEEB0" w14:textId="05B9654F" w:rsidR="00F66990" w:rsidRDefault="00A4619E" w:rsidP="00F66990">
      <w:pPr>
        <w:pStyle w:val="af4"/>
        <w:numPr>
          <w:ilvl w:val="0"/>
          <w:numId w:val="20"/>
        </w:numPr>
        <w:jc w:val="both"/>
        <w:rPr>
          <w:lang w:eastAsia="zh-CN"/>
        </w:rPr>
      </w:pPr>
      <w:r>
        <w:rPr>
          <w:rFonts w:hint="eastAsia"/>
          <w:lang w:eastAsia="zh-CN"/>
        </w:rPr>
        <w:lastRenderedPageBreak/>
        <w:t>Find</w:t>
      </w:r>
      <w:r>
        <w:rPr>
          <w:lang w:eastAsia="zh-CN"/>
        </w:rPr>
        <w:t xml:space="preserve"> solutions to combine </w:t>
      </w:r>
      <w:r w:rsidR="00F66990">
        <w:rPr>
          <w:lang w:eastAsia="zh-CN"/>
        </w:rPr>
        <w:t xml:space="preserve">multiple </w:t>
      </w:r>
      <w:r>
        <w:rPr>
          <w:lang w:eastAsia="zh-CN"/>
        </w:rPr>
        <w:t>records of</w:t>
      </w:r>
      <w:r w:rsidR="00F66990">
        <w:rPr>
          <w:lang w:eastAsia="zh-CN"/>
        </w:rPr>
        <w:t xml:space="preserve"> </w:t>
      </w:r>
      <w:r w:rsidR="00F66990" w:rsidRPr="005062C0">
        <w:rPr>
          <w:noProof/>
          <w:lang w:eastAsia="zh-CN"/>
        </w:rPr>
        <w:t>a</w:t>
      </w:r>
      <w:r w:rsidR="005062C0">
        <w:rPr>
          <w:noProof/>
          <w:lang w:eastAsia="zh-CN"/>
        </w:rPr>
        <w:t>n</w:t>
      </w:r>
      <w:r w:rsidR="00F66990" w:rsidRPr="005062C0">
        <w:rPr>
          <w:noProof/>
          <w:lang w:eastAsia="zh-CN"/>
        </w:rPr>
        <w:t xml:space="preserve"> applicant</w:t>
      </w:r>
      <w:r w:rsidR="00F66990">
        <w:rPr>
          <w:lang w:eastAsia="zh-CN"/>
        </w:rPr>
        <w:t xml:space="preserve"> into a single one, still learning how to create</w:t>
      </w:r>
      <w:r w:rsidR="005062C0">
        <w:rPr>
          <w:lang w:eastAsia="zh-CN"/>
        </w:rPr>
        <w:t xml:space="preserve"> a</w:t>
      </w:r>
      <w:r w:rsidR="00F66990">
        <w:rPr>
          <w:lang w:eastAsia="zh-CN"/>
        </w:rPr>
        <w:t xml:space="preserve"> </w:t>
      </w:r>
      <w:r w:rsidR="00F66990" w:rsidRPr="005062C0">
        <w:rPr>
          <w:noProof/>
          <w:lang w:eastAsia="zh-CN"/>
        </w:rPr>
        <w:t>visual</w:t>
      </w:r>
      <w:r w:rsidR="00F66990">
        <w:rPr>
          <w:lang w:eastAsia="zh-CN"/>
        </w:rPr>
        <w:t xml:space="preserve"> basic macro. (Project Meeting 9).</w:t>
      </w:r>
    </w:p>
    <w:p w14:paraId="4ABB5D4C" w14:textId="5FA03B02" w:rsidR="00F66990" w:rsidRDefault="00F66990" w:rsidP="00C80719">
      <w:pPr>
        <w:pStyle w:val="af4"/>
        <w:numPr>
          <w:ilvl w:val="0"/>
          <w:numId w:val="20"/>
        </w:numPr>
        <w:jc w:val="both"/>
        <w:rPr>
          <w:lang w:eastAsia="zh-CN"/>
        </w:rPr>
      </w:pPr>
      <w:r>
        <w:rPr>
          <w:lang w:eastAsia="zh-CN"/>
        </w:rPr>
        <w:t xml:space="preserve">Improve the combination rules, and fix some errors when we do merging. (Project Meeting 10). </w:t>
      </w:r>
    </w:p>
    <w:p w14:paraId="210499FD" w14:textId="510C76A7" w:rsidR="00F66990" w:rsidRDefault="00F66990" w:rsidP="00F66990">
      <w:pPr>
        <w:jc w:val="both"/>
        <w:rPr>
          <w:lang w:eastAsia="zh-CN"/>
        </w:rPr>
      </w:pPr>
      <w:r>
        <w:rPr>
          <w:rFonts w:hint="eastAsia"/>
          <w:lang w:eastAsia="zh-CN"/>
        </w:rPr>
        <w:t xml:space="preserve">What did </w:t>
      </w:r>
      <w:r>
        <w:rPr>
          <w:lang w:eastAsia="zh-CN"/>
        </w:rPr>
        <w:t>I</w:t>
      </w:r>
      <w:r>
        <w:rPr>
          <w:rFonts w:hint="eastAsia"/>
          <w:lang w:eastAsia="zh-CN"/>
        </w:rPr>
        <w:t xml:space="preserve"> </w:t>
      </w:r>
      <w:r>
        <w:rPr>
          <w:lang w:eastAsia="zh-CN"/>
        </w:rPr>
        <w:t>learn:</w:t>
      </w:r>
    </w:p>
    <w:p w14:paraId="5440ACBA" w14:textId="33BC2A33" w:rsidR="00F66990" w:rsidRDefault="00F66990" w:rsidP="00F66990">
      <w:pPr>
        <w:jc w:val="both"/>
        <w:rPr>
          <w:lang w:eastAsia="zh-CN"/>
        </w:rPr>
      </w:pPr>
      <w:r>
        <w:rPr>
          <w:lang w:eastAsia="zh-CN"/>
        </w:rPr>
        <w:t xml:space="preserve">Through all these </w:t>
      </w:r>
      <w:r w:rsidRPr="005062C0">
        <w:rPr>
          <w:noProof/>
          <w:lang w:eastAsia="zh-CN"/>
        </w:rPr>
        <w:t>proces</w:t>
      </w:r>
      <w:r w:rsidR="005062C0">
        <w:rPr>
          <w:noProof/>
          <w:lang w:eastAsia="zh-CN"/>
        </w:rPr>
        <w:t>se</w:t>
      </w:r>
      <w:r w:rsidRPr="005062C0">
        <w:rPr>
          <w:rFonts w:hint="eastAsia"/>
          <w:noProof/>
          <w:lang w:eastAsia="zh-CN"/>
        </w:rPr>
        <w:t>s</w:t>
      </w:r>
      <w:r>
        <w:rPr>
          <w:lang w:eastAsia="zh-CN"/>
        </w:rPr>
        <w:t xml:space="preserve">, I </w:t>
      </w:r>
      <w:r w:rsidRPr="005062C0">
        <w:rPr>
          <w:noProof/>
          <w:lang w:eastAsia="zh-CN"/>
        </w:rPr>
        <w:t>learn</w:t>
      </w:r>
      <w:r w:rsidR="005062C0">
        <w:rPr>
          <w:noProof/>
          <w:lang w:eastAsia="zh-CN"/>
        </w:rPr>
        <w:t>ed</w:t>
      </w:r>
      <w:r>
        <w:rPr>
          <w:lang w:eastAsia="zh-CN"/>
        </w:rPr>
        <w:t xml:space="preserve"> several useful functions of excel using to deal with the data. Also, I </w:t>
      </w:r>
      <w:r w:rsidRPr="005062C0">
        <w:rPr>
          <w:noProof/>
          <w:lang w:eastAsia="zh-CN"/>
        </w:rPr>
        <w:t>learn</w:t>
      </w:r>
      <w:r w:rsidR="005062C0">
        <w:rPr>
          <w:noProof/>
          <w:lang w:eastAsia="zh-CN"/>
        </w:rPr>
        <w:t>ed</w:t>
      </w:r>
      <w:r>
        <w:rPr>
          <w:lang w:eastAsia="zh-CN"/>
        </w:rPr>
        <w:t xml:space="preserve"> how to </w:t>
      </w:r>
      <w:r w:rsidR="00B4466E">
        <w:rPr>
          <w:lang w:eastAsia="zh-CN"/>
        </w:rPr>
        <w:t>create a Visual Basic macro based on excel. In addition, I know the basic to explore the data and preprocess the data.</w:t>
      </w:r>
    </w:p>
    <w:p w14:paraId="6802452F" w14:textId="77777777" w:rsidR="00F66990" w:rsidRPr="005210A3" w:rsidRDefault="00F66990" w:rsidP="00F66990">
      <w:pPr>
        <w:jc w:val="both"/>
        <w:rPr>
          <w:lang w:eastAsia="zh-CN"/>
        </w:rPr>
      </w:pPr>
    </w:p>
    <w:p w14:paraId="115EAAA0" w14:textId="77777777" w:rsidR="005210A3" w:rsidRDefault="005210A3" w:rsidP="005210A3">
      <w:pPr>
        <w:pStyle w:val="2"/>
      </w:pPr>
      <w:r>
        <w:t>Data reduction if necessary</w:t>
      </w:r>
    </w:p>
    <w:p w14:paraId="77C46DA6" w14:textId="7B3DAD97" w:rsidR="005210A3" w:rsidRDefault="005210A3" w:rsidP="005210A3">
      <w:r>
        <w:t xml:space="preserve">Did you </w:t>
      </w:r>
      <w:r w:rsidR="00B8069A">
        <w:t>eliminate any predictors/variables? Did you use any algorithmic technique? When? What did you learn in arriving at this?</w:t>
      </w:r>
    </w:p>
    <w:p w14:paraId="08397019" w14:textId="7E0B9392" w:rsidR="0018193A" w:rsidRDefault="00DE1E2A" w:rsidP="005210A3">
      <w:pPr>
        <w:rPr>
          <w:lang w:eastAsia="zh-CN"/>
        </w:rPr>
      </w:pPr>
      <w:r>
        <w:rPr>
          <w:rFonts w:hint="eastAsia"/>
          <w:lang w:eastAsia="zh-CN"/>
        </w:rPr>
        <w:t xml:space="preserve">Variables that </w:t>
      </w:r>
      <w:r>
        <w:rPr>
          <w:lang w:eastAsia="zh-CN"/>
        </w:rPr>
        <w:t>have been eliminated:</w:t>
      </w:r>
    </w:p>
    <w:p w14:paraId="1D2954D5" w14:textId="0F44EA0E" w:rsidR="00DE1E2A" w:rsidRDefault="00DE1E2A" w:rsidP="00DE1E2A">
      <w:pPr>
        <w:pStyle w:val="af4"/>
        <w:numPr>
          <w:ilvl w:val="0"/>
          <w:numId w:val="21"/>
        </w:numPr>
        <w:rPr>
          <w:lang w:eastAsia="zh-CN"/>
        </w:rPr>
      </w:pPr>
      <w:r>
        <w:rPr>
          <w:lang w:eastAsia="zh-CN"/>
        </w:rPr>
        <w:t>Student ID</w:t>
      </w:r>
    </w:p>
    <w:p w14:paraId="61D3E2F1" w14:textId="108F1184" w:rsidR="00DE1E2A" w:rsidRDefault="00DE1E2A" w:rsidP="00DE1E2A">
      <w:pPr>
        <w:pStyle w:val="af4"/>
        <w:numPr>
          <w:ilvl w:val="0"/>
          <w:numId w:val="21"/>
        </w:numPr>
        <w:rPr>
          <w:lang w:eastAsia="zh-CN"/>
        </w:rPr>
      </w:pPr>
      <w:r>
        <w:rPr>
          <w:lang w:eastAsia="zh-CN"/>
        </w:rPr>
        <w:t>US Citizenship</w:t>
      </w:r>
    </w:p>
    <w:p w14:paraId="216C767A" w14:textId="600870F7" w:rsidR="00DE1E2A" w:rsidRDefault="00DE1E2A" w:rsidP="00DE1E2A">
      <w:pPr>
        <w:pStyle w:val="af4"/>
        <w:numPr>
          <w:ilvl w:val="0"/>
          <w:numId w:val="21"/>
        </w:numPr>
        <w:rPr>
          <w:lang w:eastAsia="zh-CN"/>
        </w:rPr>
      </w:pPr>
      <w:r>
        <w:rPr>
          <w:rFonts w:hint="eastAsia"/>
          <w:lang w:eastAsia="zh-CN"/>
        </w:rPr>
        <w:t>State</w:t>
      </w:r>
    </w:p>
    <w:p w14:paraId="0D36B538" w14:textId="309E9EA3" w:rsidR="00DE1E2A" w:rsidRDefault="00DE1E2A" w:rsidP="00DE1E2A">
      <w:pPr>
        <w:pStyle w:val="af4"/>
        <w:numPr>
          <w:ilvl w:val="0"/>
          <w:numId w:val="21"/>
        </w:numPr>
        <w:rPr>
          <w:lang w:eastAsia="zh-CN"/>
        </w:rPr>
      </w:pPr>
      <w:r>
        <w:rPr>
          <w:rFonts w:hint="eastAsia"/>
          <w:lang w:eastAsia="zh-CN"/>
        </w:rPr>
        <w:t xml:space="preserve">Every </w:t>
      </w:r>
      <w:r>
        <w:rPr>
          <w:lang w:eastAsia="zh-CN"/>
        </w:rPr>
        <w:t xml:space="preserve">variable that </w:t>
      </w:r>
      <w:r w:rsidRPr="005062C0">
        <w:rPr>
          <w:noProof/>
          <w:lang w:eastAsia="zh-CN"/>
        </w:rPr>
        <w:t>ha</w:t>
      </w:r>
      <w:r w:rsidR="005062C0">
        <w:rPr>
          <w:noProof/>
          <w:lang w:eastAsia="zh-CN"/>
        </w:rPr>
        <w:t>s</w:t>
      </w:r>
      <w:r>
        <w:rPr>
          <w:lang w:eastAsia="zh-CN"/>
        </w:rPr>
        <w:t xml:space="preserve"> relationship with</w:t>
      </w:r>
      <w:r>
        <w:rPr>
          <w:rFonts w:hint="eastAsia"/>
          <w:lang w:eastAsia="zh-CN"/>
        </w:rPr>
        <w:t xml:space="preserve"> GRE score</w:t>
      </w:r>
      <w:r>
        <w:rPr>
          <w:lang w:eastAsia="zh-CN"/>
        </w:rPr>
        <w:t xml:space="preserve"> except GRE date</w:t>
      </w:r>
    </w:p>
    <w:p w14:paraId="446B9E06" w14:textId="4A0791F9" w:rsidR="00DE1E2A" w:rsidRDefault="00DE1E2A" w:rsidP="00DE1E2A">
      <w:pPr>
        <w:pStyle w:val="af4"/>
        <w:numPr>
          <w:ilvl w:val="0"/>
          <w:numId w:val="21"/>
        </w:numPr>
        <w:rPr>
          <w:lang w:eastAsia="zh-CN"/>
        </w:rPr>
      </w:pPr>
      <w:r>
        <w:rPr>
          <w:lang w:eastAsia="zh-CN"/>
        </w:rPr>
        <w:t xml:space="preserve">Every variable that </w:t>
      </w:r>
      <w:r w:rsidRPr="005062C0">
        <w:rPr>
          <w:noProof/>
          <w:lang w:eastAsia="zh-CN"/>
        </w:rPr>
        <w:t>ha</w:t>
      </w:r>
      <w:r w:rsidR="005062C0">
        <w:rPr>
          <w:noProof/>
          <w:lang w:eastAsia="zh-CN"/>
        </w:rPr>
        <w:t>s</w:t>
      </w:r>
      <w:r>
        <w:rPr>
          <w:lang w:eastAsia="zh-CN"/>
        </w:rPr>
        <w:t xml:space="preserve"> relationship with TOEFL score except TOEFL TOTAL</w:t>
      </w:r>
    </w:p>
    <w:p w14:paraId="3DC5BA46" w14:textId="776F615B" w:rsidR="0018193A" w:rsidRPr="00FF67B3" w:rsidRDefault="00DE1E2A" w:rsidP="005210A3">
      <w:pPr>
        <w:rPr>
          <w:lang w:eastAsia="zh-CN"/>
        </w:rPr>
      </w:pPr>
      <w:r>
        <w:rPr>
          <w:rFonts w:hint="eastAsia"/>
          <w:lang w:eastAsia="zh-CN"/>
        </w:rPr>
        <w:t>I didn</w:t>
      </w:r>
      <w:r>
        <w:rPr>
          <w:lang w:eastAsia="zh-CN"/>
        </w:rPr>
        <w:t xml:space="preserve">’t use algorithms for this </w:t>
      </w:r>
      <w:r w:rsidRPr="005062C0">
        <w:rPr>
          <w:noProof/>
          <w:lang w:eastAsia="zh-CN"/>
        </w:rPr>
        <w:t>part</w:t>
      </w:r>
      <w:r>
        <w:rPr>
          <w:lang w:eastAsia="zh-CN"/>
        </w:rPr>
        <w:t xml:space="preserve"> because we do not have numer</w:t>
      </w:r>
      <w:r w:rsidR="00DF5C1D">
        <w:rPr>
          <w:lang w:eastAsia="zh-CN"/>
        </w:rPr>
        <w:t>ic variables to deal with, and most of the operations are simple deleting. Through the reduction part, I get a better understand the business of our project.</w:t>
      </w:r>
    </w:p>
    <w:p w14:paraId="45AF7BFB" w14:textId="77777777" w:rsidR="005210A3" w:rsidRDefault="005210A3" w:rsidP="005210A3">
      <w:pPr>
        <w:pStyle w:val="2"/>
      </w:pPr>
      <w:r>
        <w:t>Task</w:t>
      </w:r>
    </w:p>
    <w:p w14:paraId="6A552627" w14:textId="296BD4FB" w:rsidR="001153D5" w:rsidRDefault="00B8069A" w:rsidP="00B8069A">
      <w:r>
        <w:t>What analysis approach or approaches did you decide to employ? When? What did you learn in arriving at this?</w:t>
      </w:r>
    </w:p>
    <w:p w14:paraId="519434F2" w14:textId="6CD60B41" w:rsidR="007E67D8" w:rsidRDefault="001153D5" w:rsidP="00B8069A">
      <w:r>
        <w:t xml:space="preserve">Approaches I decided to employ: </w:t>
      </w:r>
    </w:p>
    <w:p w14:paraId="6A7AC043" w14:textId="26CDC26D" w:rsidR="001153D5" w:rsidRDefault="001153D5" w:rsidP="001153D5">
      <w:pPr>
        <w:pStyle w:val="af4"/>
        <w:numPr>
          <w:ilvl w:val="0"/>
          <w:numId w:val="19"/>
        </w:numPr>
      </w:pPr>
      <w:r>
        <w:t xml:space="preserve">K-Nearest-Neighbor (classification) </w:t>
      </w:r>
      <w:bookmarkStart w:id="1" w:name="OLE_LINK5"/>
      <w:bookmarkStart w:id="2" w:name="OLE_LINK6"/>
      <w:r>
        <w:t>Apr/29/2017</w:t>
      </w:r>
      <w:bookmarkEnd w:id="1"/>
      <w:bookmarkEnd w:id="2"/>
    </w:p>
    <w:p w14:paraId="3EA89D99" w14:textId="2E632338" w:rsidR="001153D5" w:rsidRDefault="001153D5" w:rsidP="001153D5">
      <w:pPr>
        <w:pStyle w:val="af4"/>
        <w:numPr>
          <w:ilvl w:val="0"/>
          <w:numId w:val="19"/>
        </w:numPr>
      </w:pPr>
      <w:r>
        <w:t>Naïve Bayes (classification) Apr/29/2017</w:t>
      </w:r>
    </w:p>
    <w:p w14:paraId="2C4ADF01" w14:textId="34CC5655" w:rsidR="001153D5" w:rsidRDefault="001153D5" w:rsidP="001153D5">
      <w:pPr>
        <w:pStyle w:val="af4"/>
        <w:numPr>
          <w:ilvl w:val="0"/>
          <w:numId w:val="19"/>
        </w:numPr>
      </w:pPr>
      <w:r>
        <w:t>CART-Classification Tree (classification) Apr/30/2017</w:t>
      </w:r>
    </w:p>
    <w:p w14:paraId="7D11E2E5" w14:textId="41FD7D99" w:rsidR="001153D5" w:rsidRDefault="001153D5" w:rsidP="001153D5">
      <w:pPr>
        <w:pStyle w:val="af4"/>
        <w:numPr>
          <w:ilvl w:val="0"/>
          <w:numId w:val="19"/>
        </w:numPr>
      </w:pPr>
      <w:r>
        <w:t>Clustering using all variables (find predictive variables) May/2/2017</w:t>
      </w:r>
    </w:p>
    <w:p w14:paraId="368E9C06" w14:textId="645D7574" w:rsidR="001153D5" w:rsidRDefault="001153D5" w:rsidP="001153D5">
      <w:pPr>
        <w:pStyle w:val="af4"/>
        <w:numPr>
          <w:ilvl w:val="0"/>
          <w:numId w:val="19"/>
        </w:numPr>
      </w:pPr>
      <w:r>
        <w:t>Clustering using selected variables (find predictive variables) May/3/2017</w:t>
      </w:r>
    </w:p>
    <w:p w14:paraId="706FC778" w14:textId="1F6D8493" w:rsidR="001153D5" w:rsidRDefault="001153D5" w:rsidP="001153D5">
      <w:pPr>
        <w:pStyle w:val="af4"/>
        <w:numPr>
          <w:ilvl w:val="0"/>
          <w:numId w:val="19"/>
        </w:numPr>
      </w:pPr>
      <w:r>
        <w:t>Redo classification using K-Nearest-Neighbor (classification) May/4/2017</w:t>
      </w:r>
    </w:p>
    <w:p w14:paraId="4783CD00" w14:textId="2DEAE0CD" w:rsidR="001153D5" w:rsidRDefault="001153D5" w:rsidP="001153D5">
      <w:pPr>
        <w:pStyle w:val="af4"/>
        <w:numPr>
          <w:ilvl w:val="0"/>
          <w:numId w:val="19"/>
        </w:numPr>
      </w:pPr>
      <w:r>
        <w:t>Redo classification using Naïve Bayes (classification) May/4/2017</w:t>
      </w:r>
    </w:p>
    <w:p w14:paraId="26BEEC78" w14:textId="03E1F35E" w:rsidR="001153D5" w:rsidRDefault="001153D5" w:rsidP="001153D5">
      <w:pPr>
        <w:pStyle w:val="af4"/>
        <w:numPr>
          <w:ilvl w:val="0"/>
          <w:numId w:val="19"/>
        </w:numPr>
      </w:pPr>
      <w:r>
        <w:t>Redo classification using CART-Classification Tree (classification) May/4/2017</w:t>
      </w:r>
    </w:p>
    <w:p w14:paraId="0E41FF19" w14:textId="43EFD756" w:rsidR="001153D5" w:rsidRDefault="001153D5" w:rsidP="001153D5">
      <w:pPr>
        <w:pStyle w:val="af4"/>
        <w:numPr>
          <w:ilvl w:val="0"/>
          <w:numId w:val="19"/>
        </w:numPr>
      </w:pPr>
      <w:r>
        <w:t>Redo classification using Logistic Regression (classification) May/4/2017</w:t>
      </w:r>
    </w:p>
    <w:p w14:paraId="6324DE60" w14:textId="4A37C72B" w:rsidR="00156704" w:rsidRDefault="00156704" w:rsidP="00156704">
      <w:r>
        <w:t xml:space="preserve">What I have </w:t>
      </w:r>
      <w:r w:rsidRPr="005062C0">
        <w:rPr>
          <w:noProof/>
        </w:rPr>
        <w:t>learn</w:t>
      </w:r>
      <w:r w:rsidR="005062C0">
        <w:rPr>
          <w:noProof/>
        </w:rPr>
        <w:t>ed</w:t>
      </w:r>
      <w:r>
        <w:t xml:space="preserve"> from this approach:</w:t>
      </w:r>
    </w:p>
    <w:p w14:paraId="021278A1" w14:textId="5ED28B95" w:rsidR="00156704" w:rsidRDefault="00156704" w:rsidP="00156704">
      <w:r>
        <w:tab/>
        <w:t>After I employ all the algorithms that I selected, I g</w:t>
      </w:r>
      <w:r w:rsidRPr="00156704">
        <w:t>et</w:t>
      </w:r>
      <w:r w:rsidR="005062C0">
        <w:t xml:space="preserve"> a</w:t>
      </w:r>
      <w:r w:rsidRPr="00156704">
        <w:t xml:space="preserve"> </w:t>
      </w:r>
      <w:r w:rsidRPr="005062C0">
        <w:rPr>
          <w:noProof/>
        </w:rPr>
        <w:t>better</w:t>
      </w:r>
      <w:r w:rsidRPr="00156704">
        <w:t xml:space="preserve"> understanding </w:t>
      </w:r>
      <w:r w:rsidR="005062C0">
        <w:rPr>
          <w:noProof/>
        </w:rPr>
        <w:t>of</w:t>
      </w:r>
      <w:r w:rsidRPr="00156704">
        <w:t xml:space="preserve"> each algorithm.</w:t>
      </w:r>
    </w:p>
    <w:p w14:paraId="45BCC80A" w14:textId="77777777" w:rsidR="001153D5" w:rsidRPr="00B8069A" w:rsidRDefault="001153D5" w:rsidP="00B8069A"/>
    <w:p w14:paraId="02619457" w14:textId="77777777" w:rsidR="005210A3" w:rsidRDefault="005210A3" w:rsidP="005210A3">
      <w:pPr>
        <w:pStyle w:val="2"/>
      </w:pPr>
      <w:r>
        <w:t>Technique</w:t>
      </w:r>
    </w:p>
    <w:p w14:paraId="748481FA" w14:textId="48C37131" w:rsidR="00B8069A" w:rsidRDefault="00B8069A" w:rsidP="00B8069A">
      <w:r>
        <w:t>What algorithms did you use? When? What did you learn in arriving at this?</w:t>
      </w:r>
    </w:p>
    <w:p w14:paraId="0CDA4BE8" w14:textId="1D20154B" w:rsidR="00B95D5B" w:rsidRDefault="005062C0" w:rsidP="00B8069A">
      <w:r>
        <w:rPr>
          <w:noProof/>
        </w:rPr>
        <w:t>The a</w:t>
      </w:r>
      <w:r w:rsidR="00B95D5B" w:rsidRPr="005062C0">
        <w:rPr>
          <w:noProof/>
        </w:rPr>
        <w:t>lgorithm</w:t>
      </w:r>
      <w:r w:rsidR="00B95D5B">
        <w:t xml:space="preserve"> that </w:t>
      </w:r>
      <w:r w:rsidR="00B95D5B" w:rsidRPr="005062C0">
        <w:rPr>
          <w:noProof/>
        </w:rPr>
        <w:t>ha</w:t>
      </w:r>
      <w:r>
        <w:rPr>
          <w:noProof/>
        </w:rPr>
        <w:t>s</w:t>
      </w:r>
      <w:r w:rsidR="00B95D5B">
        <w:t xml:space="preserve"> been used:</w:t>
      </w:r>
    </w:p>
    <w:p w14:paraId="3404D949" w14:textId="4464347A" w:rsidR="004012C3" w:rsidRDefault="00B95D5B" w:rsidP="00B8069A">
      <w:pPr>
        <w:rPr>
          <w:lang w:eastAsia="zh-CN"/>
        </w:rPr>
      </w:pPr>
      <w:r>
        <w:t>Classification:</w:t>
      </w:r>
    </w:p>
    <w:p w14:paraId="533DF680" w14:textId="02BDAD9C" w:rsidR="004012C3" w:rsidRDefault="004012C3" w:rsidP="004012C3">
      <w:pPr>
        <w:pStyle w:val="af4"/>
        <w:numPr>
          <w:ilvl w:val="0"/>
          <w:numId w:val="22"/>
        </w:numPr>
        <w:rPr>
          <w:lang w:eastAsia="zh-CN"/>
        </w:rPr>
      </w:pPr>
      <w:r>
        <w:rPr>
          <w:rFonts w:hint="eastAsia"/>
          <w:lang w:eastAsia="zh-CN"/>
        </w:rPr>
        <w:t>K-</w:t>
      </w:r>
      <w:r>
        <w:rPr>
          <w:lang w:eastAsia="zh-CN"/>
        </w:rPr>
        <w:t>Nearest-Neighbor (</w:t>
      </w:r>
      <w:r>
        <w:t>Apr/29/2017 – May/2/2017)</w:t>
      </w:r>
    </w:p>
    <w:p w14:paraId="655458BA" w14:textId="140B0526" w:rsidR="004012C3" w:rsidRDefault="004012C3" w:rsidP="004012C3">
      <w:pPr>
        <w:pStyle w:val="af4"/>
        <w:numPr>
          <w:ilvl w:val="0"/>
          <w:numId w:val="22"/>
        </w:numPr>
        <w:rPr>
          <w:lang w:eastAsia="zh-CN"/>
        </w:rPr>
      </w:pPr>
      <w:r>
        <w:rPr>
          <w:lang w:eastAsia="zh-CN"/>
        </w:rPr>
        <w:t>Logistic Regression (</w:t>
      </w:r>
      <w:r>
        <w:t>Apr/29/2017 – May/2/2017)</w:t>
      </w:r>
    </w:p>
    <w:p w14:paraId="0133C5AB" w14:textId="44E0080E" w:rsidR="004012C3" w:rsidRDefault="004012C3" w:rsidP="004012C3">
      <w:pPr>
        <w:pStyle w:val="af4"/>
        <w:numPr>
          <w:ilvl w:val="0"/>
          <w:numId w:val="22"/>
        </w:numPr>
        <w:rPr>
          <w:lang w:eastAsia="zh-CN"/>
        </w:rPr>
      </w:pPr>
      <w:r>
        <w:rPr>
          <w:lang w:eastAsia="zh-CN"/>
        </w:rPr>
        <w:t>CART (</w:t>
      </w:r>
      <w:r>
        <w:t>Apr/29/2017 – May/2/2017)</w:t>
      </w:r>
    </w:p>
    <w:p w14:paraId="2C9B61A8" w14:textId="183914B4" w:rsidR="004012C3" w:rsidRDefault="004012C3" w:rsidP="004012C3">
      <w:pPr>
        <w:pStyle w:val="af4"/>
        <w:numPr>
          <w:ilvl w:val="0"/>
          <w:numId w:val="22"/>
        </w:numPr>
        <w:rPr>
          <w:lang w:eastAsia="zh-CN"/>
        </w:rPr>
      </w:pPr>
      <w:r>
        <w:rPr>
          <w:lang w:eastAsia="zh-CN"/>
        </w:rPr>
        <w:t>Naïve Bayes (</w:t>
      </w:r>
      <w:r>
        <w:t>Apr/29/2017 – May/2/2017)</w:t>
      </w:r>
    </w:p>
    <w:p w14:paraId="71293C77" w14:textId="77777777" w:rsidR="004012C3" w:rsidRDefault="004012C3" w:rsidP="004012C3">
      <w:pPr>
        <w:rPr>
          <w:lang w:eastAsia="zh-CN"/>
        </w:rPr>
      </w:pPr>
      <w:r>
        <w:rPr>
          <w:lang w:eastAsia="zh-CN"/>
        </w:rPr>
        <w:t>Clustering:</w:t>
      </w:r>
    </w:p>
    <w:p w14:paraId="3E1A3D8F" w14:textId="45854FC3" w:rsidR="004012C3" w:rsidRDefault="004012C3" w:rsidP="004012C3">
      <w:pPr>
        <w:pStyle w:val="af4"/>
        <w:numPr>
          <w:ilvl w:val="0"/>
          <w:numId w:val="23"/>
        </w:numPr>
        <w:rPr>
          <w:lang w:eastAsia="zh-CN"/>
        </w:rPr>
      </w:pPr>
      <w:r>
        <w:rPr>
          <w:lang w:eastAsia="zh-CN"/>
        </w:rPr>
        <w:t>K-means</w:t>
      </w:r>
      <w:r w:rsidR="00D84F1C">
        <w:rPr>
          <w:lang w:eastAsia="zh-CN"/>
        </w:rPr>
        <w:t xml:space="preserve"> (</w:t>
      </w:r>
      <w:r w:rsidR="00D84F1C">
        <w:t>May/4/2017)</w:t>
      </w:r>
    </w:p>
    <w:p w14:paraId="04295E33" w14:textId="0BC8B70B" w:rsidR="004012C3" w:rsidRDefault="004012C3" w:rsidP="004012C3">
      <w:pPr>
        <w:pStyle w:val="af4"/>
        <w:numPr>
          <w:ilvl w:val="0"/>
          <w:numId w:val="23"/>
        </w:numPr>
        <w:rPr>
          <w:lang w:eastAsia="zh-CN"/>
        </w:rPr>
      </w:pPr>
      <w:r>
        <w:rPr>
          <w:lang w:eastAsia="zh-CN"/>
        </w:rPr>
        <w:t xml:space="preserve">Hierarchical Clustering </w:t>
      </w:r>
      <w:r w:rsidR="00D84F1C">
        <w:rPr>
          <w:lang w:eastAsia="zh-CN"/>
        </w:rPr>
        <w:t>(</w:t>
      </w:r>
      <w:r w:rsidR="00D84F1C">
        <w:t>May/4/2017)</w:t>
      </w:r>
    </w:p>
    <w:p w14:paraId="2E22E15C" w14:textId="2055D61D" w:rsidR="00D84F1C" w:rsidRDefault="00D84F1C" w:rsidP="00D84F1C">
      <w:pPr>
        <w:rPr>
          <w:lang w:eastAsia="zh-CN"/>
        </w:rPr>
      </w:pPr>
      <w:r>
        <w:rPr>
          <w:rFonts w:hint="eastAsia"/>
          <w:lang w:eastAsia="zh-CN"/>
        </w:rPr>
        <w:t xml:space="preserve">Through this step, </w:t>
      </w:r>
      <w:r>
        <w:rPr>
          <w:lang w:eastAsia="zh-CN"/>
        </w:rPr>
        <w:t>I</w:t>
      </w:r>
      <w:r>
        <w:rPr>
          <w:rFonts w:hint="eastAsia"/>
          <w:lang w:eastAsia="zh-CN"/>
        </w:rPr>
        <w:t xml:space="preserve"> </w:t>
      </w:r>
      <w:r>
        <w:rPr>
          <w:lang w:eastAsia="zh-CN"/>
        </w:rPr>
        <w:t xml:space="preserve">get </w:t>
      </w:r>
      <w:r w:rsidR="005062C0">
        <w:rPr>
          <w:lang w:eastAsia="zh-CN"/>
        </w:rPr>
        <w:t xml:space="preserve">a </w:t>
      </w:r>
      <w:r w:rsidRPr="005062C0">
        <w:rPr>
          <w:noProof/>
          <w:lang w:eastAsia="zh-CN"/>
        </w:rPr>
        <w:t>better</w:t>
      </w:r>
      <w:r w:rsidR="005062C0">
        <w:rPr>
          <w:noProof/>
          <w:lang w:eastAsia="zh-CN"/>
        </w:rPr>
        <w:t xml:space="preserve"> </w:t>
      </w:r>
      <w:r>
        <w:rPr>
          <w:lang w:eastAsia="zh-CN"/>
        </w:rPr>
        <w:t xml:space="preserve">understand of each algorithm. </w:t>
      </w:r>
      <w:r w:rsidR="00A83853">
        <w:rPr>
          <w:lang w:eastAsia="zh-CN"/>
        </w:rPr>
        <w:t>I know how to tune each algorithm</w:t>
      </w:r>
      <w:r w:rsidR="0054543D">
        <w:rPr>
          <w:lang w:eastAsia="zh-CN"/>
        </w:rPr>
        <w:t>, and what reason may cause this problem.</w:t>
      </w:r>
    </w:p>
    <w:p w14:paraId="7F044699" w14:textId="62156466" w:rsidR="00FF67B3" w:rsidRDefault="00FF67B3" w:rsidP="00D84F1C">
      <w:pPr>
        <w:rPr>
          <w:lang w:eastAsia="zh-CN"/>
        </w:rPr>
      </w:pPr>
    </w:p>
    <w:p w14:paraId="69B990F7" w14:textId="77777777" w:rsidR="00FF67B3" w:rsidRPr="004012C3" w:rsidRDefault="00FF67B3" w:rsidP="00D84F1C">
      <w:pPr>
        <w:rPr>
          <w:lang w:eastAsia="zh-CN"/>
        </w:rPr>
      </w:pPr>
    </w:p>
    <w:p w14:paraId="1A7B52C1" w14:textId="77777777" w:rsidR="005210A3" w:rsidRDefault="005210A3" w:rsidP="005210A3">
      <w:pPr>
        <w:pStyle w:val="2"/>
      </w:pPr>
      <w:r>
        <w:t>Algorithm Result</w:t>
      </w:r>
    </w:p>
    <w:p w14:paraId="08227522" w14:textId="4478F3EF" w:rsidR="00B8069A" w:rsidRDefault="00B8069A" w:rsidP="00B8069A">
      <w:r>
        <w:t>What was the result of applying the technique(s)? When? What did you learn in arriving at this?</w:t>
      </w:r>
    </w:p>
    <w:p w14:paraId="14C26F78" w14:textId="72D397BD" w:rsidR="00787C0E" w:rsidRDefault="00787C0E" w:rsidP="00B8069A">
      <w:pPr>
        <w:rPr>
          <w:lang w:eastAsia="zh-CN"/>
        </w:rPr>
      </w:pPr>
      <w:r>
        <w:rPr>
          <w:rFonts w:hint="eastAsia"/>
          <w:lang w:eastAsia="zh-CN"/>
        </w:rPr>
        <w:t xml:space="preserve">For this </w:t>
      </w:r>
      <w:r>
        <w:rPr>
          <w:lang w:eastAsia="zh-CN"/>
        </w:rPr>
        <w:t>part,</w:t>
      </w:r>
      <w:r>
        <w:rPr>
          <w:rFonts w:hint="eastAsia"/>
          <w:lang w:eastAsia="zh-CN"/>
        </w:rPr>
        <w:t xml:space="preserve"> </w:t>
      </w:r>
      <w:r>
        <w:rPr>
          <w:lang w:eastAsia="zh-CN"/>
        </w:rPr>
        <w:t>I</w:t>
      </w:r>
      <w:r>
        <w:rPr>
          <w:rFonts w:hint="eastAsia"/>
          <w:lang w:eastAsia="zh-CN"/>
        </w:rPr>
        <w:t xml:space="preserve"> </w:t>
      </w:r>
      <w:r>
        <w:rPr>
          <w:lang w:eastAsia="zh-CN"/>
        </w:rPr>
        <w:t>will place the confusion matrix for test, and compare the error rate for each part</w:t>
      </w:r>
      <w:r>
        <w:rPr>
          <w:rFonts w:hint="eastAsia"/>
          <w:lang w:eastAsia="zh-CN"/>
        </w:rPr>
        <w:t>。</w:t>
      </w:r>
    </w:p>
    <w:p w14:paraId="6F32E7B2" w14:textId="24262B62" w:rsidR="009F6224" w:rsidRPr="00404418" w:rsidRDefault="00FA3455" w:rsidP="00B8069A">
      <w:pPr>
        <w:rPr>
          <w:b/>
        </w:rPr>
      </w:pPr>
      <w:r>
        <w:rPr>
          <w:b/>
          <w:noProof/>
          <w:lang w:eastAsia="zh-CN"/>
        </w:rPr>
        <mc:AlternateContent>
          <mc:Choice Requires="wps">
            <w:drawing>
              <wp:anchor distT="0" distB="0" distL="114300" distR="114300" simplePos="0" relativeHeight="251661312" behindDoc="0" locked="0" layoutInCell="1" allowOverlap="1" wp14:anchorId="675B0333" wp14:editId="55186BD1">
                <wp:simplePos x="0" y="0"/>
                <wp:positionH relativeFrom="column">
                  <wp:posOffset>2548859</wp:posOffset>
                </wp:positionH>
                <wp:positionV relativeFrom="paragraph">
                  <wp:posOffset>243478</wp:posOffset>
                </wp:positionV>
                <wp:extent cx="0" cy="2479096"/>
                <wp:effectExtent l="0" t="0" r="38100" b="35560"/>
                <wp:wrapNone/>
                <wp:docPr id="19" name="直接连接符 19"/>
                <wp:cNvGraphicFramePr/>
                <a:graphic xmlns:a="http://schemas.openxmlformats.org/drawingml/2006/main">
                  <a:graphicData uri="http://schemas.microsoft.com/office/word/2010/wordprocessingShape">
                    <wps:wsp>
                      <wps:cNvCnPr/>
                      <wps:spPr>
                        <a:xfrm>
                          <a:off x="0" y="0"/>
                          <a:ext cx="0" cy="2479096"/>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628C43A1" id="直接连接符 19"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200.7pt,19.15pt" to="200.7pt,2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" strokecolor="#1b587c [3206]" strokeweight=".5pt">
                <v:stroke joinstyle="miter"/>
              </v:line>
            </w:pict>
          </mc:Fallback>
        </mc:AlternateContent>
      </w:r>
      <w:r w:rsidR="009F6224" w:rsidRPr="00404418">
        <w:rPr>
          <w:b/>
        </w:rPr>
        <w:t>First classification result.</w:t>
      </w:r>
      <w:r w:rsidR="00404418">
        <w:rPr>
          <w:b/>
        </w:rPr>
        <w:t xml:space="preserve"> </w:t>
      </w:r>
      <w:r w:rsidR="00404418">
        <w:rPr>
          <w:rFonts w:hint="eastAsia"/>
          <w:b/>
          <w:lang w:eastAsia="zh-CN"/>
        </w:rPr>
        <w:t>(</w:t>
      </w:r>
      <w:r w:rsidR="00404418" w:rsidRPr="00404418">
        <w:rPr>
          <w:b/>
        </w:rPr>
        <w:t>Apr/29/2017</w:t>
      </w:r>
      <w:r w:rsidR="00404418">
        <w:rPr>
          <w:b/>
        </w:rPr>
        <w:t>)</w:t>
      </w:r>
    </w:p>
    <w:p w14:paraId="2D6CE183" w14:textId="5F65DFDC" w:rsidR="00787C0E" w:rsidRDefault="00787C0E" w:rsidP="00B8069A">
      <w:r>
        <w:t>K</w:t>
      </w:r>
      <w:r>
        <w:rPr>
          <w:rFonts w:hint="eastAsia"/>
          <w:lang w:eastAsia="zh-CN"/>
        </w:rPr>
        <w:t>-</w:t>
      </w:r>
      <w:r>
        <w:t>N</w:t>
      </w:r>
      <w:r>
        <w:rPr>
          <w:rFonts w:hint="eastAsia"/>
          <w:lang w:eastAsia="zh-CN"/>
        </w:rPr>
        <w:t>-</w:t>
      </w:r>
      <w:r>
        <w:t>N</w:t>
      </w:r>
      <w:r w:rsidR="00766B6C">
        <w:t xml:space="preserve">                                                                        Naïve Bayes</w:t>
      </w:r>
    </w:p>
    <w:p w14:paraId="4F89632B" w14:textId="2EE6CD11" w:rsidR="009F6224" w:rsidRDefault="00787C0E" w:rsidP="00B8069A">
      <w:pPr>
        <w:rPr>
          <w:lang w:eastAsia="zh-CN"/>
        </w:rPr>
      </w:pPr>
      <w:r>
        <w:rPr>
          <w:noProof/>
          <w:lang w:eastAsia="zh-CN"/>
        </w:rPr>
        <w:drawing>
          <wp:inline distT="0" distB="0" distL="0" distR="0" wp14:anchorId="217944CC" wp14:editId="064606B7">
            <wp:extent cx="2556851" cy="989147"/>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3110" cy="1045729"/>
                    </a:xfrm>
                    <a:prstGeom prst="rect">
                      <a:avLst/>
                    </a:prstGeom>
                  </pic:spPr>
                </pic:pic>
              </a:graphicData>
            </a:graphic>
          </wp:inline>
        </w:drawing>
      </w:r>
      <w:r>
        <w:rPr>
          <w:rFonts w:hint="eastAsia"/>
          <w:lang w:eastAsia="zh-CN"/>
        </w:rPr>
        <w:t xml:space="preserve"> </w:t>
      </w:r>
      <w:r w:rsidR="00766B6C">
        <w:rPr>
          <w:noProof/>
          <w:lang w:eastAsia="zh-CN"/>
        </w:rPr>
        <w:drawing>
          <wp:inline distT="0" distB="0" distL="0" distR="0" wp14:anchorId="6755CC6E" wp14:editId="72979165">
            <wp:extent cx="2533910" cy="970285"/>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7022" cy="982964"/>
                    </a:xfrm>
                    <a:prstGeom prst="rect">
                      <a:avLst/>
                    </a:prstGeom>
                  </pic:spPr>
                </pic:pic>
              </a:graphicData>
            </a:graphic>
          </wp:inline>
        </w:drawing>
      </w:r>
    </w:p>
    <w:p w14:paraId="68E44051" w14:textId="79289879" w:rsidR="00766B6C" w:rsidRDefault="00766B6C" w:rsidP="00B8069A">
      <w:pPr>
        <w:rPr>
          <w:lang w:eastAsia="zh-CN"/>
        </w:rPr>
      </w:pPr>
      <w:bookmarkStart w:id="3" w:name="OLE_LINK1"/>
      <w:bookmarkStart w:id="4" w:name="OLE_LINK2"/>
      <w:bookmarkStart w:id="5" w:name="OLE_LINK3"/>
      <w:bookmarkStart w:id="6" w:name="OLE_LINK4"/>
      <w:r>
        <w:rPr>
          <w:lang w:eastAsia="zh-CN"/>
        </w:rPr>
        <w:t>E</w:t>
      </w:r>
      <w:r>
        <w:rPr>
          <w:rFonts w:hint="eastAsia"/>
          <w:lang w:eastAsia="zh-CN"/>
        </w:rPr>
        <w:t>rror</w:t>
      </w:r>
      <w:r>
        <w:rPr>
          <w:lang w:eastAsia="zh-CN"/>
        </w:rPr>
        <w:t xml:space="preserve"> </w:t>
      </w:r>
      <w:r>
        <w:rPr>
          <w:rFonts w:hint="eastAsia"/>
          <w:lang w:eastAsia="zh-CN"/>
        </w:rPr>
        <w:t>rate</w:t>
      </w:r>
      <w:bookmarkEnd w:id="3"/>
      <w:bookmarkEnd w:id="4"/>
      <w:r>
        <w:rPr>
          <w:lang w:eastAsia="zh-CN"/>
        </w:rPr>
        <w:t xml:space="preserve">    </w:t>
      </w:r>
      <w:bookmarkEnd w:id="5"/>
      <w:bookmarkEnd w:id="6"/>
      <w:r>
        <w:rPr>
          <w:lang w:eastAsia="zh-CN"/>
        </w:rPr>
        <w:t xml:space="preserve">                                                              E</w:t>
      </w:r>
      <w:r>
        <w:rPr>
          <w:rFonts w:hint="eastAsia"/>
          <w:lang w:eastAsia="zh-CN"/>
        </w:rPr>
        <w:t>rror</w:t>
      </w:r>
      <w:r>
        <w:rPr>
          <w:lang w:eastAsia="zh-CN"/>
        </w:rPr>
        <w:t xml:space="preserve"> </w:t>
      </w:r>
      <w:r>
        <w:rPr>
          <w:rFonts w:hint="eastAsia"/>
          <w:lang w:eastAsia="zh-CN"/>
        </w:rPr>
        <w:t>rate</w:t>
      </w:r>
    </w:p>
    <w:p w14:paraId="28F9D212" w14:textId="2F326A0C" w:rsidR="00766B6C" w:rsidRPr="00766B6C" w:rsidRDefault="00766B6C" w:rsidP="00B8069A">
      <w:pPr>
        <w:rPr>
          <w:rFonts w:eastAsia="MS Mincho"/>
        </w:rPr>
      </w:pPr>
      <w:r w:rsidRPr="00766B6C">
        <w:rPr>
          <w:rFonts w:hint="eastAsia"/>
          <w:lang w:eastAsia="zh-CN"/>
        </w:rPr>
        <w:t>Training</w:t>
      </w:r>
      <w:r w:rsidRPr="00766B6C">
        <w:rPr>
          <w:rFonts w:hint="eastAsia"/>
          <w:lang w:eastAsia="zh-CN"/>
        </w:rPr>
        <w:t>：</w:t>
      </w:r>
      <w:r w:rsidRPr="00766B6C">
        <w:rPr>
          <w:rFonts w:hint="eastAsia"/>
          <w:lang w:eastAsia="zh-CN"/>
        </w:rPr>
        <w:t>32.93%</w:t>
      </w:r>
      <w:r>
        <w:rPr>
          <w:lang w:eastAsia="zh-CN"/>
        </w:rPr>
        <w:t xml:space="preserve">                                                   </w:t>
      </w:r>
      <w:r w:rsidRPr="00766B6C">
        <w:rPr>
          <w:rFonts w:hint="eastAsia"/>
        </w:rPr>
        <w:t>Training</w:t>
      </w:r>
      <w:r w:rsidRPr="00766B6C">
        <w:rPr>
          <w:rFonts w:hint="eastAsia"/>
        </w:rPr>
        <w:t>：</w:t>
      </w:r>
      <w:r w:rsidRPr="00766B6C">
        <w:rPr>
          <w:rFonts w:hint="eastAsia"/>
        </w:rPr>
        <w:t>38.92%</w:t>
      </w:r>
    </w:p>
    <w:p w14:paraId="093A257D" w14:textId="7ADB6727" w:rsidR="00766B6C" w:rsidRPr="00766B6C" w:rsidRDefault="00766B6C" w:rsidP="00B8069A">
      <w:pPr>
        <w:rPr>
          <w:rFonts w:eastAsia="MS Mincho"/>
        </w:rPr>
      </w:pPr>
      <w:r w:rsidRPr="00766B6C">
        <w:rPr>
          <w:rFonts w:hint="eastAsia"/>
          <w:lang w:eastAsia="zh-CN"/>
        </w:rPr>
        <w:t>Validation</w:t>
      </w:r>
      <w:r w:rsidRPr="00766B6C">
        <w:rPr>
          <w:rFonts w:hint="eastAsia"/>
          <w:lang w:eastAsia="zh-CN"/>
        </w:rPr>
        <w:t>：</w:t>
      </w:r>
      <w:r w:rsidRPr="00766B6C">
        <w:rPr>
          <w:rFonts w:hint="eastAsia"/>
          <w:lang w:eastAsia="zh-CN"/>
        </w:rPr>
        <w:t>52%</w:t>
      </w:r>
      <w:r>
        <w:rPr>
          <w:lang w:eastAsia="zh-CN"/>
        </w:rPr>
        <w:t xml:space="preserve">                                                     </w:t>
      </w:r>
      <w:r w:rsidRPr="00766B6C">
        <w:rPr>
          <w:rFonts w:hint="eastAsia"/>
        </w:rPr>
        <w:t>Validation</w:t>
      </w:r>
      <w:r w:rsidRPr="00766B6C">
        <w:rPr>
          <w:rFonts w:hint="eastAsia"/>
        </w:rPr>
        <w:t>：</w:t>
      </w:r>
      <w:r w:rsidRPr="00766B6C">
        <w:rPr>
          <w:rFonts w:hint="eastAsia"/>
        </w:rPr>
        <w:t>60%</w:t>
      </w:r>
    </w:p>
    <w:p w14:paraId="112BDD96" w14:textId="18AF3B7E" w:rsidR="00766B6C" w:rsidRDefault="00766B6C" w:rsidP="00B8069A">
      <w:pPr>
        <w:rPr>
          <w:rFonts w:eastAsia="MS Mincho"/>
        </w:rPr>
      </w:pPr>
      <w:r w:rsidRPr="00766B6C">
        <w:rPr>
          <w:rFonts w:hint="eastAsia"/>
          <w:lang w:eastAsia="zh-CN"/>
        </w:rPr>
        <w:t>Test</w:t>
      </w:r>
      <w:r w:rsidRPr="00766B6C">
        <w:rPr>
          <w:rFonts w:hint="eastAsia"/>
          <w:lang w:eastAsia="zh-CN"/>
        </w:rPr>
        <w:t>：</w:t>
      </w:r>
      <w:r w:rsidRPr="00766B6C">
        <w:rPr>
          <w:rFonts w:hint="eastAsia"/>
          <w:lang w:eastAsia="zh-CN"/>
        </w:rPr>
        <w:t>67%</w:t>
      </w:r>
      <w:r>
        <w:rPr>
          <w:lang w:eastAsia="zh-CN"/>
        </w:rPr>
        <w:t xml:space="preserve">                                                                </w:t>
      </w:r>
      <w:r w:rsidRPr="00766B6C">
        <w:rPr>
          <w:rFonts w:hint="eastAsia"/>
        </w:rPr>
        <w:t>Test</w:t>
      </w:r>
      <w:r w:rsidRPr="00766B6C">
        <w:rPr>
          <w:rFonts w:hint="eastAsia"/>
        </w:rPr>
        <w:t>：</w:t>
      </w:r>
      <w:r w:rsidRPr="00766B6C">
        <w:rPr>
          <w:rFonts w:hint="eastAsia"/>
        </w:rPr>
        <w:t>63.93%</w:t>
      </w:r>
    </w:p>
    <w:p w14:paraId="64148BC1" w14:textId="77777777" w:rsidR="00FA3455" w:rsidRDefault="00FA3455" w:rsidP="00B8069A">
      <w:pPr>
        <w:rPr>
          <w:rFonts w:eastAsia="MS Mincho"/>
        </w:rPr>
      </w:pPr>
    </w:p>
    <w:p w14:paraId="2213E287" w14:textId="51261CFD" w:rsidR="00FA3455" w:rsidRDefault="00FA3455" w:rsidP="00B8069A">
      <w:pPr>
        <w:rPr>
          <w:rFonts w:eastAsia="MS Mincho"/>
        </w:rPr>
      </w:pPr>
    </w:p>
    <w:p w14:paraId="3E32F8BE" w14:textId="447D5AE7" w:rsidR="00FF67B3" w:rsidRDefault="00FF67B3" w:rsidP="00B8069A">
      <w:pPr>
        <w:rPr>
          <w:rFonts w:eastAsia="MS Mincho"/>
        </w:rPr>
      </w:pPr>
    </w:p>
    <w:p w14:paraId="6A0F3A64" w14:textId="7F7F82AE" w:rsidR="00FA3455" w:rsidRDefault="00FA3455" w:rsidP="00B8069A">
      <w:pPr>
        <w:rPr>
          <w:rFonts w:eastAsia="MS Mincho"/>
        </w:rPr>
      </w:pPr>
    </w:p>
    <w:p w14:paraId="6EE7C0EF" w14:textId="02896278" w:rsidR="00FA3455" w:rsidRDefault="00FA3455" w:rsidP="00B8069A">
      <w:pPr>
        <w:rPr>
          <w:rFonts w:eastAsia="MS Mincho"/>
        </w:rPr>
      </w:pPr>
      <w:r>
        <w:rPr>
          <w:rFonts w:eastAsia="MS Mincho" w:hint="eastAsia"/>
          <w:noProof/>
          <w:lang w:eastAsia="zh-CN"/>
        </w:rPr>
        <mc:AlternateContent>
          <mc:Choice Requires="wps">
            <w:drawing>
              <wp:anchor distT="0" distB="0" distL="114300" distR="114300" simplePos="0" relativeHeight="251662336" behindDoc="0" locked="0" layoutInCell="1" allowOverlap="1" wp14:anchorId="6B9348C4" wp14:editId="39C471FC">
                <wp:simplePos x="0" y="0"/>
                <wp:positionH relativeFrom="column">
                  <wp:posOffset>2593707</wp:posOffset>
                </wp:positionH>
                <wp:positionV relativeFrom="paragraph">
                  <wp:posOffset>-22424</wp:posOffset>
                </wp:positionV>
                <wp:extent cx="0" cy="2626097"/>
                <wp:effectExtent l="0" t="0" r="38100" b="22225"/>
                <wp:wrapNone/>
                <wp:docPr id="21" name="直接连接符 21"/>
                <wp:cNvGraphicFramePr/>
                <a:graphic xmlns:a="http://schemas.openxmlformats.org/drawingml/2006/main">
                  <a:graphicData uri="http://schemas.microsoft.com/office/word/2010/wordprocessingShape">
                    <wps:wsp>
                      <wps:cNvCnPr/>
                      <wps:spPr>
                        <a:xfrm>
                          <a:off x="0" y="0"/>
                          <a:ext cx="0" cy="2626097"/>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9AE63" id="直接连接符 2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25pt,-1.75pt" to="204.25pt,2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" strokecolor="#1b587c [3206]" strokeweight=".5pt">
                <v:stroke joinstyle="miter"/>
              </v:line>
            </w:pict>
          </mc:Fallback>
        </mc:AlternateContent>
      </w:r>
      <w:r>
        <w:rPr>
          <w:rFonts w:eastAsia="MS Mincho" w:hint="eastAsia"/>
        </w:rPr>
        <w:t>C</w:t>
      </w:r>
      <w:r>
        <w:rPr>
          <w:rFonts w:eastAsia="MS Mincho"/>
        </w:rPr>
        <w:t>ART (classification tree)</w:t>
      </w:r>
    </w:p>
    <w:p w14:paraId="158A2200" w14:textId="0342506C" w:rsidR="00766B6C" w:rsidRDefault="00766B6C" w:rsidP="00B8069A">
      <w:pPr>
        <w:rPr>
          <w:rFonts w:eastAsia="MS Mincho"/>
        </w:rPr>
      </w:pPr>
      <w:r>
        <w:rPr>
          <w:noProof/>
          <w:lang w:eastAsia="zh-CN"/>
        </w:rPr>
        <w:drawing>
          <wp:inline distT="0" distB="0" distL="0" distR="0" wp14:anchorId="0A231FDF" wp14:editId="5CD71699">
            <wp:extent cx="2486570" cy="955847"/>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7399" cy="963854"/>
                    </a:xfrm>
                    <a:prstGeom prst="rect">
                      <a:avLst/>
                    </a:prstGeom>
                  </pic:spPr>
                </pic:pic>
              </a:graphicData>
            </a:graphic>
          </wp:inline>
        </w:drawing>
      </w:r>
    </w:p>
    <w:p w14:paraId="3C575972" w14:textId="50F0AB01" w:rsidR="00766B6C" w:rsidRDefault="00404418" w:rsidP="00B8069A">
      <w:pPr>
        <w:rPr>
          <w:lang w:eastAsia="zh-CN"/>
        </w:rPr>
      </w:pPr>
      <w:r>
        <w:rPr>
          <w:lang w:eastAsia="zh-CN"/>
        </w:rPr>
        <w:t>E</w:t>
      </w:r>
      <w:r>
        <w:rPr>
          <w:rFonts w:hint="eastAsia"/>
          <w:lang w:eastAsia="zh-CN"/>
        </w:rPr>
        <w:t>rror</w:t>
      </w:r>
      <w:r>
        <w:rPr>
          <w:lang w:eastAsia="zh-CN"/>
        </w:rPr>
        <w:t xml:space="preserve"> </w:t>
      </w:r>
      <w:r>
        <w:rPr>
          <w:rFonts w:hint="eastAsia"/>
          <w:lang w:eastAsia="zh-CN"/>
        </w:rPr>
        <w:t>rate</w:t>
      </w:r>
      <w:r>
        <w:rPr>
          <w:lang w:eastAsia="zh-CN"/>
        </w:rPr>
        <w:t xml:space="preserve">    </w:t>
      </w:r>
    </w:p>
    <w:p w14:paraId="580F7C13" w14:textId="77777777" w:rsidR="00404418" w:rsidRPr="00404418" w:rsidRDefault="00404418" w:rsidP="00404418">
      <w:pPr>
        <w:rPr>
          <w:rFonts w:eastAsia="MS Mincho"/>
        </w:rPr>
      </w:pPr>
      <w:r w:rsidRPr="00404418">
        <w:rPr>
          <w:rFonts w:eastAsia="MS Mincho" w:hint="eastAsia"/>
        </w:rPr>
        <w:t>Training</w:t>
      </w:r>
      <w:r w:rsidRPr="00404418">
        <w:rPr>
          <w:rFonts w:eastAsia="MS Mincho" w:hint="eastAsia"/>
        </w:rPr>
        <w:t>：</w:t>
      </w:r>
      <w:r w:rsidRPr="00404418">
        <w:rPr>
          <w:rFonts w:eastAsia="MS Mincho" w:hint="eastAsia"/>
        </w:rPr>
        <w:t>0.60%</w:t>
      </w:r>
    </w:p>
    <w:p w14:paraId="1B99E27F" w14:textId="77777777" w:rsidR="00404418" w:rsidRPr="00404418" w:rsidRDefault="00404418" w:rsidP="00404418">
      <w:pPr>
        <w:rPr>
          <w:rFonts w:eastAsia="MS Mincho"/>
        </w:rPr>
      </w:pPr>
      <w:r w:rsidRPr="00404418">
        <w:rPr>
          <w:rFonts w:eastAsia="MS Mincho" w:hint="eastAsia"/>
        </w:rPr>
        <w:t>Validation</w:t>
      </w:r>
      <w:r w:rsidRPr="00404418">
        <w:rPr>
          <w:rFonts w:eastAsia="MS Mincho" w:hint="eastAsia"/>
        </w:rPr>
        <w:t>：</w:t>
      </w:r>
      <w:r w:rsidRPr="00404418">
        <w:rPr>
          <w:rFonts w:eastAsia="MS Mincho" w:hint="eastAsia"/>
        </w:rPr>
        <w:t>56%</w:t>
      </w:r>
    </w:p>
    <w:p w14:paraId="31F6005E" w14:textId="341DE80A" w:rsidR="00404418" w:rsidRDefault="00FA3455" w:rsidP="00404418">
      <w:pPr>
        <w:rPr>
          <w:rFonts w:eastAsia="MS Mincho"/>
        </w:rPr>
      </w:pPr>
      <w:r>
        <w:rPr>
          <w:rFonts w:eastAsia="MS Mincho" w:hint="eastAsia"/>
          <w:noProof/>
          <w:lang w:eastAsia="zh-CN"/>
        </w:rPr>
        <mc:AlternateContent>
          <mc:Choice Requires="wps">
            <w:drawing>
              <wp:anchor distT="0" distB="0" distL="114300" distR="114300" simplePos="0" relativeHeight="251663360" behindDoc="0" locked="0" layoutInCell="1" allowOverlap="1" wp14:anchorId="7A5B855F" wp14:editId="7FC618CE">
                <wp:simplePos x="0" y="0"/>
                <wp:positionH relativeFrom="column">
                  <wp:posOffset>-4983</wp:posOffset>
                </wp:positionH>
                <wp:positionV relativeFrom="paragraph">
                  <wp:posOffset>254173</wp:posOffset>
                </wp:positionV>
                <wp:extent cx="2596198" cy="0"/>
                <wp:effectExtent l="0" t="0" r="0" b="0"/>
                <wp:wrapNone/>
                <wp:docPr id="22" name="直接连接符 22"/>
                <wp:cNvGraphicFramePr/>
                <a:graphic xmlns:a="http://schemas.openxmlformats.org/drawingml/2006/main">
                  <a:graphicData uri="http://schemas.microsoft.com/office/word/2010/wordprocessingShape">
                    <wps:wsp>
                      <wps:cNvCnPr/>
                      <wps:spPr>
                        <a:xfrm>
                          <a:off x="0" y="0"/>
                          <a:ext cx="2596198"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781EAF0E" id="直接连接符 22"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4pt,20pt" to="204.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" strokecolor="#1b587c [3206]" strokeweight=".5pt">
                <v:stroke joinstyle="miter"/>
              </v:line>
            </w:pict>
          </mc:Fallback>
        </mc:AlternateContent>
      </w:r>
      <w:r w:rsidR="00404418" w:rsidRPr="00404418">
        <w:rPr>
          <w:rFonts w:eastAsia="MS Mincho" w:hint="eastAsia"/>
        </w:rPr>
        <w:t>Test</w:t>
      </w:r>
      <w:r w:rsidR="00404418" w:rsidRPr="00404418">
        <w:rPr>
          <w:rFonts w:eastAsia="MS Mincho" w:hint="eastAsia"/>
        </w:rPr>
        <w:t>：</w:t>
      </w:r>
      <w:r w:rsidR="00404418" w:rsidRPr="00404418">
        <w:rPr>
          <w:rFonts w:eastAsia="MS Mincho" w:hint="eastAsia"/>
        </w:rPr>
        <w:t>64%</w:t>
      </w:r>
    </w:p>
    <w:p w14:paraId="68B74932" w14:textId="657F09A5" w:rsidR="00404418" w:rsidRDefault="00122D49" w:rsidP="00404418">
      <w:pPr>
        <w:rPr>
          <w:rFonts w:eastAsia="MS Mincho"/>
        </w:rPr>
      </w:pPr>
      <w:r>
        <w:rPr>
          <w:rFonts w:eastAsia="MS Mincho"/>
        </w:rPr>
        <w:t>After the first classification, we found that</w:t>
      </w:r>
      <w:r w:rsidR="00997E4E">
        <w:rPr>
          <w:rFonts w:eastAsia="MS Mincho"/>
        </w:rPr>
        <w:t xml:space="preserve"> the error rate for all algorithms </w:t>
      </w:r>
      <w:r w:rsidR="005062C0">
        <w:rPr>
          <w:rFonts w:eastAsia="MS Mincho"/>
          <w:noProof/>
        </w:rPr>
        <w:t>is</w:t>
      </w:r>
      <w:r w:rsidR="00997E4E">
        <w:rPr>
          <w:rFonts w:eastAsia="MS Mincho"/>
        </w:rPr>
        <w:t xml:space="preserve"> all bigger than 50%. Therefore, I plan to use clustering to find the more predictive variables.</w:t>
      </w:r>
    </w:p>
    <w:p w14:paraId="2E940D92" w14:textId="036B8A3D" w:rsidR="00997E4E" w:rsidRPr="008A38A8" w:rsidRDefault="00997E4E" w:rsidP="00404418">
      <w:pPr>
        <w:rPr>
          <w:rFonts w:eastAsia="MS Mincho"/>
          <w:b/>
        </w:rPr>
      </w:pPr>
      <w:r w:rsidRPr="008A38A8">
        <w:rPr>
          <w:rFonts w:eastAsia="MS Mincho"/>
          <w:b/>
        </w:rPr>
        <w:t xml:space="preserve">Clustering </w:t>
      </w:r>
      <w:r w:rsidR="008A38A8" w:rsidRPr="008A38A8">
        <w:rPr>
          <w:rFonts w:eastAsia="MS Mincho"/>
          <w:b/>
        </w:rPr>
        <w:t xml:space="preserve">1 </w:t>
      </w:r>
      <w:r w:rsidRPr="008A38A8">
        <w:rPr>
          <w:rFonts w:eastAsia="MS Mincho"/>
          <w:b/>
        </w:rPr>
        <w:t>(K-means)</w:t>
      </w:r>
      <w:r w:rsidR="00F00ABC" w:rsidRPr="00F00ABC">
        <w:t xml:space="preserve"> </w:t>
      </w:r>
      <w:r w:rsidR="00F00ABC" w:rsidRPr="00F00ABC">
        <w:rPr>
          <w:b/>
        </w:rPr>
        <w:t>May/2/2017</w:t>
      </w:r>
    </w:p>
    <w:p w14:paraId="40723EBF" w14:textId="3E6FE0C3" w:rsidR="00997E4E" w:rsidRPr="00997E4E" w:rsidRDefault="00997E4E" w:rsidP="00997E4E">
      <w:pPr>
        <w:rPr>
          <w:lang w:eastAsia="zh-CN"/>
        </w:rPr>
      </w:pPr>
      <w:r>
        <w:rPr>
          <w:rFonts w:hint="eastAsia"/>
          <w:lang w:eastAsia="zh-CN"/>
        </w:rPr>
        <w:t>Fir</w:t>
      </w:r>
      <w:r>
        <w:rPr>
          <w:lang w:eastAsia="zh-CN"/>
        </w:rPr>
        <w:t>st, select all the predictors to do clustering</w:t>
      </w:r>
    </w:p>
    <w:p w14:paraId="79BE7522" w14:textId="650E73F3" w:rsidR="00997E4E" w:rsidRDefault="00997E4E" w:rsidP="00997E4E">
      <w:pPr>
        <w:rPr>
          <w:rFonts w:eastAsia="MS Mincho"/>
        </w:rPr>
      </w:pPr>
      <w:r w:rsidRPr="00997E4E">
        <w:rPr>
          <w:rFonts w:eastAsia="MS Mincho" w:hint="eastAsia"/>
        </w:rPr>
        <w:t>Select all the predictors, and do clustering (Do four clusters).</w:t>
      </w:r>
    </w:p>
    <w:p w14:paraId="76832CAE" w14:textId="52F21CA2" w:rsidR="00997E4E" w:rsidRPr="00997E4E" w:rsidRDefault="00997E4E" w:rsidP="00997E4E">
      <w:pPr>
        <w:rPr>
          <w:rFonts w:eastAsia="MS Mincho"/>
        </w:rPr>
      </w:pPr>
      <w:r>
        <w:rPr>
          <w:noProof/>
          <w:lang w:eastAsia="zh-CN"/>
        </w:rPr>
        <w:drawing>
          <wp:inline distT="0" distB="0" distL="0" distR="0" wp14:anchorId="2D4166C4" wp14:editId="77353117">
            <wp:extent cx="1402772" cy="822213"/>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21684" cy="833298"/>
                    </a:xfrm>
                    <a:prstGeom prst="rect">
                      <a:avLst/>
                    </a:prstGeom>
                  </pic:spPr>
                </pic:pic>
              </a:graphicData>
            </a:graphic>
          </wp:inline>
        </w:drawing>
      </w:r>
    </w:p>
    <w:p w14:paraId="2731B470" w14:textId="109D8E45" w:rsidR="00997E4E" w:rsidRDefault="008A38A8" w:rsidP="008A38A8">
      <w:pPr>
        <w:jc w:val="both"/>
        <w:rPr>
          <w:lang w:eastAsia="zh-CN"/>
        </w:rPr>
      </w:pPr>
      <w:r w:rsidRPr="005062C0">
        <w:rPr>
          <w:noProof/>
          <w:lang w:eastAsia="zh-CN"/>
        </w:rPr>
        <w:t>A</w:t>
      </w:r>
      <w:r w:rsidRPr="005062C0">
        <w:rPr>
          <w:rFonts w:hint="eastAsia"/>
          <w:noProof/>
          <w:lang w:eastAsia="zh-CN"/>
        </w:rPr>
        <w:t>s</w:t>
      </w:r>
      <w:r>
        <w:rPr>
          <w:lang w:eastAsia="zh-CN"/>
        </w:rPr>
        <w:t xml:space="preserve"> we can see from the first clustering, there are two clusters have no objects. After </w:t>
      </w:r>
      <w:r w:rsidRPr="005062C0">
        <w:rPr>
          <w:noProof/>
          <w:lang w:eastAsia="zh-CN"/>
        </w:rPr>
        <w:t>analysis</w:t>
      </w:r>
      <w:r w:rsidR="005062C0">
        <w:rPr>
          <w:noProof/>
          <w:lang w:eastAsia="zh-CN"/>
        </w:rPr>
        <w:t>,</w:t>
      </w:r>
      <w:r>
        <w:rPr>
          <w:lang w:eastAsia="zh-CN"/>
        </w:rPr>
        <w:t xml:space="preserve"> I found </w:t>
      </w:r>
      <w:r w:rsidRPr="005062C0">
        <w:rPr>
          <w:noProof/>
          <w:lang w:eastAsia="zh-CN"/>
        </w:rPr>
        <w:t>that</w:t>
      </w:r>
      <w:r>
        <w:rPr>
          <w:lang w:eastAsia="zh-CN"/>
        </w:rPr>
        <w:t xml:space="preserve"> language score</w:t>
      </w:r>
      <w:r w:rsidRPr="008A38A8">
        <w:rPr>
          <w:lang w:eastAsia="zh-CN"/>
        </w:rPr>
        <w:t xml:space="preserve"> became a crucial classifier when we do cluster</w:t>
      </w:r>
      <w:r>
        <w:rPr>
          <w:lang w:eastAsia="zh-CN"/>
        </w:rPr>
        <w:t>ing. Therefore, in the second clustering, I will delete all the variables that have relationships with language score.</w:t>
      </w:r>
    </w:p>
    <w:p w14:paraId="29938E1A" w14:textId="399D7BE8" w:rsidR="008A38A8" w:rsidRPr="008A38A8" w:rsidRDefault="008A38A8" w:rsidP="00404418">
      <w:pPr>
        <w:rPr>
          <w:b/>
          <w:lang w:eastAsia="zh-CN"/>
        </w:rPr>
      </w:pPr>
      <w:r w:rsidRPr="008A38A8">
        <w:rPr>
          <w:rFonts w:hint="eastAsia"/>
          <w:b/>
          <w:lang w:eastAsia="zh-CN"/>
        </w:rPr>
        <w:t>Clustering 2 (</w:t>
      </w:r>
      <w:r w:rsidRPr="008A38A8">
        <w:rPr>
          <w:b/>
          <w:lang w:eastAsia="zh-CN"/>
        </w:rPr>
        <w:t>K-means</w:t>
      </w:r>
      <w:r w:rsidRPr="008A38A8">
        <w:rPr>
          <w:rFonts w:hint="eastAsia"/>
          <w:b/>
          <w:lang w:eastAsia="zh-CN"/>
        </w:rPr>
        <w:t>)</w:t>
      </w:r>
      <w:r w:rsidR="00F00ABC" w:rsidRPr="00F00ABC">
        <w:t xml:space="preserve"> </w:t>
      </w:r>
      <w:r w:rsidR="00F00ABC" w:rsidRPr="00F00ABC">
        <w:rPr>
          <w:b/>
        </w:rPr>
        <w:t>May/2/2017</w:t>
      </w:r>
    </w:p>
    <w:p w14:paraId="3BDD1370" w14:textId="47387AE1" w:rsidR="00404418" w:rsidRDefault="008A38A8" w:rsidP="00B8069A">
      <w:pPr>
        <w:rPr>
          <w:rFonts w:eastAsia="MS Mincho"/>
        </w:rPr>
      </w:pPr>
      <w:r>
        <w:rPr>
          <w:noProof/>
          <w:lang w:eastAsia="zh-CN"/>
        </w:rPr>
        <w:drawing>
          <wp:inline distT="0" distB="0" distL="0" distR="0" wp14:anchorId="746D0CE1" wp14:editId="57ED573C">
            <wp:extent cx="1415202" cy="82230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36393" cy="834620"/>
                    </a:xfrm>
                    <a:prstGeom prst="rect">
                      <a:avLst/>
                    </a:prstGeom>
                  </pic:spPr>
                </pic:pic>
              </a:graphicData>
            </a:graphic>
          </wp:inline>
        </w:drawing>
      </w:r>
    </w:p>
    <w:p w14:paraId="5CCEDAA9" w14:textId="214BA613" w:rsidR="008A38A8" w:rsidRDefault="008A38A8" w:rsidP="00B8069A">
      <w:pPr>
        <w:rPr>
          <w:lang w:eastAsia="zh-CN"/>
        </w:rPr>
      </w:pPr>
      <w:r>
        <w:rPr>
          <w:rFonts w:hint="eastAsia"/>
          <w:lang w:eastAsia="zh-CN"/>
        </w:rPr>
        <w:t>After</w:t>
      </w:r>
      <w:r>
        <w:rPr>
          <w:lang w:eastAsia="zh-CN"/>
        </w:rPr>
        <w:t xml:space="preserve"> </w:t>
      </w:r>
      <w:r w:rsidR="00697A13">
        <w:rPr>
          <w:lang w:eastAsia="zh-CN"/>
        </w:rPr>
        <w:t xml:space="preserve">I did </w:t>
      </w:r>
      <w:r w:rsidR="00EF611E">
        <w:rPr>
          <w:lang w:eastAsia="zh-CN"/>
        </w:rPr>
        <w:t>the second</w:t>
      </w:r>
      <w:r>
        <w:rPr>
          <w:lang w:eastAsia="zh-CN"/>
        </w:rPr>
        <w:t xml:space="preserve"> clustering</w:t>
      </w:r>
      <w:r w:rsidR="00A96787">
        <w:rPr>
          <w:lang w:eastAsia="zh-CN"/>
        </w:rPr>
        <w:t xml:space="preserve">, through analysis I </w:t>
      </w:r>
      <w:r w:rsidR="00697A13">
        <w:rPr>
          <w:lang w:eastAsia="zh-CN"/>
        </w:rPr>
        <w:t>found 8 predictive variables, they are:</w:t>
      </w:r>
    </w:p>
    <w:p w14:paraId="6E2ED98D" w14:textId="3FB00AC5" w:rsidR="00697A13" w:rsidRDefault="00697A13" w:rsidP="00697A13">
      <w:pPr>
        <w:pStyle w:val="af4"/>
        <w:numPr>
          <w:ilvl w:val="0"/>
          <w:numId w:val="24"/>
        </w:numPr>
        <w:rPr>
          <w:lang w:eastAsia="zh-CN"/>
        </w:rPr>
      </w:pPr>
      <w:r>
        <w:rPr>
          <w:rFonts w:hint="eastAsia"/>
          <w:lang w:eastAsia="zh-CN"/>
        </w:rPr>
        <w:t>Sex</w:t>
      </w:r>
    </w:p>
    <w:p w14:paraId="5F99F005" w14:textId="3111C27B" w:rsidR="00697A13" w:rsidRDefault="00697A13" w:rsidP="00697A13">
      <w:pPr>
        <w:pStyle w:val="af4"/>
        <w:numPr>
          <w:ilvl w:val="0"/>
          <w:numId w:val="24"/>
        </w:numPr>
        <w:rPr>
          <w:lang w:eastAsia="zh-CN"/>
        </w:rPr>
      </w:pPr>
      <w:r>
        <w:rPr>
          <w:lang w:eastAsia="zh-CN"/>
        </w:rPr>
        <w:lastRenderedPageBreak/>
        <w:t>Financial Aid</w:t>
      </w:r>
    </w:p>
    <w:p w14:paraId="115EC78C" w14:textId="7E2CC02F" w:rsidR="00697A13" w:rsidRDefault="006A4ECC" w:rsidP="00697A13">
      <w:pPr>
        <w:pStyle w:val="af4"/>
        <w:numPr>
          <w:ilvl w:val="0"/>
          <w:numId w:val="24"/>
        </w:numPr>
        <w:rPr>
          <w:lang w:eastAsia="zh-CN"/>
        </w:rPr>
      </w:pPr>
      <w:r>
        <w:rPr>
          <w:lang w:eastAsia="zh-CN"/>
        </w:rPr>
        <w:t>Country * 6</w:t>
      </w:r>
    </w:p>
    <w:p w14:paraId="15D5C01D" w14:textId="448BF9A6" w:rsidR="006A4ECC" w:rsidRDefault="006A4ECC" w:rsidP="006A4ECC">
      <w:pPr>
        <w:rPr>
          <w:lang w:eastAsia="zh-CN"/>
        </w:rPr>
      </w:pPr>
      <w:r>
        <w:rPr>
          <w:rFonts w:hint="eastAsia"/>
          <w:lang w:eastAsia="zh-CN"/>
        </w:rPr>
        <w:t xml:space="preserve">Using these </w:t>
      </w:r>
      <w:r>
        <w:rPr>
          <w:lang w:eastAsia="zh-CN"/>
        </w:rPr>
        <w:t xml:space="preserve">predictive </w:t>
      </w:r>
      <w:r w:rsidR="00776BAC">
        <w:rPr>
          <w:lang w:eastAsia="zh-CN"/>
        </w:rPr>
        <w:t>variables,</w:t>
      </w:r>
      <w:r w:rsidR="00A5130A">
        <w:rPr>
          <w:lang w:eastAsia="zh-CN"/>
        </w:rPr>
        <w:t xml:space="preserve"> I will do the second classification.</w:t>
      </w:r>
    </w:p>
    <w:p w14:paraId="2927EBD2" w14:textId="6A5EB937" w:rsidR="00A5130A" w:rsidRDefault="00A5130A" w:rsidP="006A4ECC">
      <w:pPr>
        <w:rPr>
          <w:lang w:eastAsia="zh-CN"/>
        </w:rPr>
      </w:pPr>
    </w:p>
    <w:p w14:paraId="12303AEE" w14:textId="42BDD3BD" w:rsidR="00776BAC" w:rsidRDefault="00776BAC" w:rsidP="00776BAC">
      <w:pPr>
        <w:rPr>
          <w:b/>
        </w:rPr>
      </w:pPr>
      <w:r>
        <w:rPr>
          <w:b/>
        </w:rPr>
        <w:t>Second</w:t>
      </w:r>
      <w:r w:rsidRPr="00404418">
        <w:rPr>
          <w:b/>
        </w:rPr>
        <w:t xml:space="preserve"> classification result.</w:t>
      </w:r>
      <w:r>
        <w:rPr>
          <w:b/>
        </w:rPr>
        <w:t xml:space="preserve"> </w:t>
      </w:r>
      <w:r>
        <w:rPr>
          <w:rFonts w:hint="eastAsia"/>
          <w:b/>
          <w:lang w:eastAsia="zh-CN"/>
        </w:rPr>
        <w:t>(</w:t>
      </w:r>
      <w:r w:rsidR="00E7359E" w:rsidRPr="00E7359E">
        <w:rPr>
          <w:b/>
        </w:rPr>
        <w:t>May/4/2017</w:t>
      </w:r>
      <w:r>
        <w:rPr>
          <w:b/>
        </w:rPr>
        <w:t>)</w:t>
      </w:r>
    </w:p>
    <w:p w14:paraId="0770D47A" w14:textId="391C4DA1" w:rsidR="00E7359E" w:rsidRDefault="00FA3455" w:rsidP="00776BAC">
      <w:pPr>
        <w:rPr>
          <w:lang w:eastAsia="zh-CN"/>
        </w:rPr>
      </w:pPr>
      <w:r>
        <w:rPr>
          <w:noProof/>
          <w:lang w:eastAsia="zh-CN"/>
        </w:rPr>
        <mc:AlternateContent>
          <mc:Choice Requires="wps">
            <w:drawing>
              <wp:anchor distT="0" distB="0" distL="114300" distR="114300" simplePos="0" relativeHeight="251660288" behindDoc="0" locked="0" layoutInCell="1" allowOverlap="1" wp14:anchorId="0DDAE159" wp14:editId="6D598A2F">
                <wp:simplePos x="0" y="0"/>
                <wp:positionH relativeFrom="column">
                  <wp:posOffset>2655996</wp:posOffset>
                </wp:positionH>
                <wp:positionV relativeFrom="paragraph">
                  <wp:posOffset>28186</wp:posOffset>
                </wp:positionV>
                <wp:extent cx="0" cy="4248098"/>
                <wp:effectExtent l="0" t="0" r="38100" b="19685"/>
                <wp:wrapNone/>
                <wp:docPr id="17" name="直接连接符 17"/>
                <wp:cNvGraphicFramePr/>
                <a:graphic xmlns:a="http://schemas.openxmlformats.org/drawingml/2006/main">
                  <a:graphicData uri="http://schemas.microsoft.com/office/word/2010/wordprocessingShape">
                    <wps:wsp>
                      <wps:cNvCnPr/>
                      <wps:spPr>
                        <a:xfrm>
                          <a:off x="0" y="0"/>
                          <a:ext cx="0" cy="4248098"/>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V relativeFrom="margin">
                  <wp14:pctHeight>0</wp14:pctHeight>
                </wp14:sizeRelV>
              </wp:anchor>
            </w:drawing>
          </mc:Choice>
          <mc:Fallback>
            <w:pict>
              <v:line w14:anchorId="0EE49ACB" id="直接连接符 17" o:spid="_x0000_s1026" style="position:absolute;left:0;text-align:lef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9.15pt,2.2pt" to="209.15pt,3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" strokecolor="#1b587c [3206]" strokeweight=".5pt">
                <v:stroke joinstyle="miter"/>
              </v:line>
            </w:pict>
          </mc:Fallback>
        </mc:AlternateContent>
      </w:r>
      <w:r w:rsidR="00E7359E" w:rsidRPr="00E7359E">
        <w:rPr>
          <w:lang w:eastAsia="zh-CN"/>
        </w:rPr>
        <w:t>K-N-N</w:t>
      </w:r>
      <w:r>
        <w:rPr>
          <w:lang w:eastAsia="zh-CN"/>
        </w:rPr>
        <w:t xml:space="preserve">                                                                                                        Naïve</w:t>
      </w:r>
      <w:r>
        <w:rPr>
          <w:rFonts w:hint="eastAsia"/>
          <w:lang w:eastAsia="zh-CN"/>
        </w:rPr>
        <w:t xml:space="preserve"> </w:t>
      </w:r>
      <w:r>
        <w:rPr>
          <w:lang w:eastAsia="zh-CN"/>
        </w:rPr>
        <w:t>Bayes</w:t>
      </w:r>
    </w:p>
    <w:p w14:paraId="3062857C" w14:textId="5F74FC86" w:rsidR="00E7359E" w:rsidRDefault="00E7359E" w:rsidP="00776BAC">
      <w:pPr>
        <w:rPr>
          <w:lang w:eastAsia="zh-CN"/>
        </w:rPr>
      </w:pPr>
      <w:r>
        <w:rPr>
          <w:noProof/>
          <w:lang w:eastAsia="zh-CN"/>
        </w:rPr>
        <w:drawing>
          <wp:inline distT="0" distB="0" distL="0" distR="0" wp14:anchorId="2BE1FBB8" wp14:editId="178EDF29">
            <wp:extent cx="1183488" cy="584254"/>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05022" cy="594885"/>
                    </a:xfrm>
                    <a:prstGeom prst="rect">
                      <a:avLst/>
                    </a:prstGeom>
                  </pic:spPr>
                </pic:pic>
              </a:graphicData>
            </a:graphic>
          </wp:inline>
        </w:drawing>
      </w:r>
      <w:r w:rsidR="00FA3455">
        <w:rPr>
          <w:rFonts w:hint="eastAsia"/>
          <w:lang w:eastAsia="zh-CN"/>
        </w:rPr>
        <w:t xml:space="preserve">                                                                   </w:t>
      </w:r>
      <w:r w:rsidR="00FA3455">
        <w:rPr>
          <w:lang w:eastAsia="zh-CN"/>
        </w:rPr>
        <w:t xml:space="preserve">        </w:t>
      </w:r>
      <w:r w:rsidR="00FA3455">
        <w:rPr>
          <w:rFonts w:hint="eastAsia"/>
          <w:lang w:eastAsia="zh-CN"/>
        </w:rPr>
        <w:t xml:space="preserve">  </w:t>
      </w:r>
      <w:r w:rsidR="00FA3455">
        <w:rPr>
          <w:noProof/>
          <w:lang w:eastAsia="zh-CN"/>
        </w:rPr>
        <w:drawing>
          <wp:inline distT="0" distB="0" distL="0" distR="0" wp14:anchorId="68C3E7DE" wp14:editId="5B92DE92">
            <wp:extent cx="1161063" cy="595228"/>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31256" cy="631213"/>
                    </a:xfrm>
                    <a:prstGeom prst="rect">
                      <a:avLst/>
                    </a:prstGeom>
                  </pic:spPr>
                </pic:pic>
              </a:graphicData>
            </a:graphic>
          </wp:inline>
        </w:drawing>
      </w:r>
    </w:p>
    <w:p w14:paraId="1B2C36A6" w14:textId="3FA5174C" w:rsidR="00E7359E" w:rsidRDefault="00E7359E" w:rsidP="00776BAC">
      <w:pPr>
        <w:rPr>
          <w:lang w:eastAsia="zh-CN"/>
        </w:rPr>
      </w:pPr>
      <w:r>
        <w:rPr>
          <w:rFonts w:hint="eastAsia"/>
          <w:lang w:eastAsia="zh-CN"/>
        </w:rPr>
        <w:t>E</w:t>
      </w:r>
      <w:r>
        <w:rPr>
          <w:lang w:eastAsia="zh-CN"/>
        </w:rPr>
        <w:t>rror rate</w:t>
      </w:r>
      <w:r w:rsidR="00FA3455">
        <w:rPr>
          <w:lang w:eastAsia="zh-CN"/>
        </w:rPr>
        <w:t xml:space="preserve">                                                                                                 </w:t>
      </w:r>
      <w:r w:rsidR="00FA3455">
        <w:rPr>
          <w:rFonts w:hint="eastAsia"/>
          <w:lang w:eastAsia="zh-CN"/>
        </w:rPr>
        <w:t>Error rate</w:t>
      </w:r>
    </w:p>
    <w:p w14:paraId="2E89D2D0" w14:textId="0D5AA546" w:rsidR="00E7359E" w:rsidRDefault="00FA3455" w:rsidP="00776BAC">
      <w:pPr>
        <w:rPr>
          <w:lang w:eastAsia="zh-CN"/>
        </w:rPr>
      </w:pPr>
      <w:r>
        <w:rPr>
          <w:noProof/>
          <w:lang w:eastAsia="zh-CN"/>
        </w:rPr>
        <w:drawing>
          <wp:inline distT="0" distB="0" distL="0" distR="0" wp14:anchorId="3F1FCC2E" wp14:editId="380CC4F5">
            <wp:extent cx="1771586" cy="677702"/>
            <wp:effectExtent l="0" t="0" r="635"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04994" cy="690482"/>
                    </a:xfrm>
                    <a:prstGeom prst="rect">
                      <a:avLst/>
                    </a:prstGeom>
                  </pic:spPr>
                </pic:pic>
              </a:graphicData>
            </a:graphic>
          </wp:inline>
        </w:drawing>
      </w:r>
      <w:r>
        <w:rPr>
          <w:rFonts w:hint="eastAsia"/>
          <w:lang w:eastAsia="zh-CN"/>
        </w:rPr>
        <w:t xml:space="preserve">                                                   </w:t>
      </w:r>
      <w:r>
        <w:rPr>
          <w:lang w:eastAsia="zh-CN"/>
        </w:rPr>
        <w:t xml:space="preserve">      </w:t>
      </w:r>
      <w:r>
        <w:rPr>
          <w:rFonts w:hint="eastAsia"/>
          <w:lang w:eastAsia="zh-CN"/>
        </w:rPr>
        <w:t xml:space="preserve"> </w:t>
      </w:r>
      <w:r>
        <w:rPr>
          <w:noProof/>
          <w:lang w:eastAsia="zh-CN"/>
        </w:rPr>
        <w:drawing>
          <wp:inline distT="0" distB="0" distL="0" distR="0" wp14:anchorId="09B310DD" wp14:editId="13CAF5FF">
            <wp:extent cx="1714189" cy="651448"/>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66228" cy="671224"/>
                    </a:xfrm>
                    <a:prstGeom prst="rect">
                      <a:avLst/>
                    </a:prstGeom>
                  </pic:spPr>
                </pic:pic>
              </a:graphicData>
            </a:graphic>
          </wp:inline>
        </w:drawing>
      </w:r>
    </w:p>
    <w:p w14:paraId="40CA2F66" w14:textId="723E1BAF" w:rsidR="00FA3455" w:rsidRDefault="00FA3455" w:rsidP="00776BAC">
      <w:pPr>
        <w:rPr>
          <w:lang w:eastAsia="zh-CN"/>
        </w:rPr>
      </w:pPr>
      <w:r>
        <w:rPr>
          <w:noProof/>
          <w:lang w:eastAsia="zh-CN"/>
        </w:rPr>
        <mc:AlternateContent>
          <mc:Choice Requires="wps">
            <w:drawing>
              <wp:anchor distT="0" distB="0" distL="114300" distR="114300" simplePos="0" relativeHeight="251659264" behindDoc="0" locked="0" layoutInCell="1" allowOverlap="1" wp14:anchorId="53B9046E" wp14:editId="14280EF7">
                <wp:simplePos x="0" y="0"/>
                <wp:positionH relativeFrom="column">
                  <wp:posOffset>24916</wp:posOffset>
                </wp:positionH>
                <wp:positionV relativeFrom="paragraph">
                  <wp:posOffset>128621</wp:posOffset>
                </wp:positionV>
                <wp:extent cx="5336906"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5336906"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D25BAEE" id="直接连接符 16"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95pt,10.15pt" to="422.2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" strokecolor="#1b587c [3206]" strokeweight=".5pt">
                <v:stroke joinstyle="miter"/>
              </v:line>
            </w:pict>
          </mc:Fallback>
        </mc:AlternateContent>
      </w:r>
    </w:p>
    <w:p w14:paraId="36C75E84" w14:textId="435132EF" w:rsidR="00FA3455" w:rsidRDefault="00FA3455" w:rsidP="00776BAC">
      <w:pPr>
        <w:rPr>
          <w:lang w:eastAsia="zh-CN"/>
        </w:rPr>
      </w:pPr>
      <w:r>
        <w:rPr>
          <w:rFonts w:hint="eastAsia"/>
          <w:lang w:eastAsia="zh-CN"/>
        </w:rPr>
        <w:t>Logistic Regression</w:t>
      </w:r>
      <w:r>
        <w:rPr>
          <w:lang w:eastAsia="zh-CN"/>
        </w:rPr>
        <w:t xml:space="preserve">                                                                                  CART (classification tree)</w:t>
      </w:r>
      <w:r w:rsidRPr="00FA3455">
        <w:rPr>
          <w:noProof/>
          <w:lang w:eastAsia="zh-CN"/>
        </w:rPr>
        <w:t xml:space="preserve"> </w:t>
      </w:r>
    </w:p>
    <w:p w14:paraId="57A0E992" w14:textId="74B8F003" w:rsidR="00FA3455" w:rsidRDefault="00FA3455" w:rsidP="00776BAC">
      <w:pPr>
        <w:rPr>
          <w:lang w:eastAsia="zh-CN"/>
        </w:rPr>
      </w:pPr>
      <w:r>
        <w:rPr>
          <w:noProof/>
          <w:lang w:eastAsia="zh-CN"/>
        </w:rPr>
        <w:drawing>
          <wp:inline distT="0" distB="0" distL="0" distR="0" wp14:anchorId="4AB604CD" wp14:editId="31D20987">
            <wp:extent cx="1230386" cy="592989"/>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57538" cy="606075"/>
                    </a:xfrm>
                    <a:prstGeom prst="rect">
                      <a:avLst/>
                    </a:prstGeom>
                  </pic:spPr>
                </pic:pic>
              </a:graphicData>
            </a:graphic>
          </wp:inline>
        </w:drawing>
      </w:r>
      <w:r>
        <w:rPr>
          <w:rFonts w:hint="eastAsia"/>
          <w:lang w:eastAsia="zh-CN"/>
        </w:rPr>
        <w:t xml:space="preserve">                                                                             </w:t>
      </w:r>
      <w:r>
        <w:rPr>
          <w:noProof/>
          <w:lang w:eastAsia="zh-CN"/>
        </w:rPr>
        <w:drawing>
          <wp:inline distT="0" distB="0" distL="0" distR="0" wp14:anchorId="464AA1A6" wp14:editId="382844DB">
            <wp:extent cx="1203949" cy="5929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2507" cy="607056"/>
                    </a:xfrm>
                    <a:prstGeom prst="rect">
                      <a:avLst/>
                    </a:prstGeom>
                  </pic:spPr>
                </pic:pic>
              </a:graphicData>
            </a:graphic>
          </wp:inline>
        </w:drawing>
      </w:r>
    </w:p>
    <w:p w14:paraId="24F4C21C" w14:textId="763D26A6" w:rsidR="00FA3455" w:rsidRDefault="00FA3455" w:rsidP="00776BAC">
      <w:pPr>
        <w:rPr>
          <w:lang w:eastAsia="zh-CN"/>
        </w:rPr>
      </w:pPr>
      <w:r>
        <w:rPr>
          <w:rFonts w:hint="eastAsia"/>
          <w:lang w:eastAsia="zh-CN"/>
        </w:rPr>
        <w:t>Error rate</w:t>
      </w:r>
      <w:r>
        <w:rPr>
          <w:lang w:eastAsia="zh-CN"/>
        </w:rPr>
        <w:t xml:space="preserve">                                                                                                   Error rate</w:t>
      </w:r>
      <w:r w:rsidRPr="00FA3455">
        <w:rPr>
          <w:noProof/>
          <w:lang w:eastAsia="zh-CN"/>
        </w:rPr>
        <w:t xml:space="preserve"> </w:t>
      </w:r>
    </w:p>
    <w:p w14:paraId="793F9796" w14:textId="54E8C77D" w:rsidR="00FA3455" w:rsidRPr="00E7359E" w:rsidRDefault="00FA3455" w:rsidP="00776BAC">
      <w:pPr>
        <w:rPr>
          <w:lang w:eastAsia="zh-CN"/>
        </w:rPr>
      </w:pPr>
      <w:r>
        <w:rPr>
          <w:noProof/>
          <w:lang w:eastAsia="zh-CN"/>
        </w:rPr>
        <w:drawing>
          <wp:inline distT="0" distB="0" distL="0" distR="0" wp14:anchorId="52C3238F" wp14:editId="41EF0298">
            <wp:extent cx="1853716" cy="63730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1393" cy="653692"/>
                    </a:xfrm>
                    <a:prstGeom prst="rect">
                      <a:avLst/>
                    </a:prstGeom>
                  </pic:spPr>
                </pic:pic>
              </a:graphicData>
            </a:graphic>
          </wp:inline>
        </w:drawing>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rPr>
          <w:noProof/>
          <w:lang w:eastAsia="zh-CN"/>
        </w:rPr>
        <w:drawing>
          <wp:inline distT="0" distB="0" distL="0" distR="0" wp14:anchorId="352EC89B" wp14:editId="72534399">
            <wp:extent cx="1801393" cy="667289"/>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52951" cy="686387"/>
                    </a:xfrm>
                    <a:prstGeom prst="rect">
                      <a:avLst/>
                    </a:prstGeom>
                  </pic:spPr>
                </pic:pic>
              </a:graphicData>
            </a:graphic>
          </wp:inline>
        </w:drawing>
      </w:r>
    </w:p>
    <w:p w14:paraId="2CF4439D" w14:textId="77777777" w:rsidR="005210A3" w:rsidRDefault="00B8069A" w:rsidP="005210A3">
      <w:pPr>
        <w:pStyle w:val="2"/>
      </w:pPr>
      <w:r>
        <w:t>Interpretation</w:t>
      </w:r>
    </w:p>
    <w:p w14:paraId="60E90921" w14:textId="371EA7CC" w:rsidR="00BD4D95" w:rsidRDefault="00BD4D95" w:rsidP="00B8069A">
      <w:r>
        <w:t xml:space="preserve">According to Mr. </w:t>
      </w:r>
      <w:r w:rsidR="006371D1" w:rsidRPr="00CA7687">
        <w:rPr>
          <w:rFonts w:hint="eastAsia"/>
          <w:color w:val="000000" w:themeColor="text1"/>
        </w:rPr>
        <w:t xml:space="preserve">Thomas </w:t>
      </w:r>
      <w:proofErr w:type="spellStart"/>
      <w:r w:rsidR="006371D1" w:rsidRPr="00CA7687">
        <w:rPr>
          <w:rFonts w:hint="eastAsia"/>
          <w:color w:val="000000" w:themeColor="text1"/>
        </w:rPr>
        <w:t>Kaczmarek</w:t>
      </w:r>
      <w:r w:rsidR="006371D1">
        <w:rPr>
          <w:color w:val="000000" w:themeColor="text1"/>
        </w:rPr>
        <w:t>’s</w:t>
      </w:r>
      <w:proofErr w:type="spellEnd"/>
      <w:r>
        <w:t xml:space="preserve"> </w:t>
      </w:r>
      <w:r w:rsidR="00545185">
        <w:t xml:space="preserve">explanation, </w:t>
      </w:r>
      <w:r w:rsidR="006371D1">
        <w:t xml:space="preserve">for the last classification </w:t>
      </w:r>
      <w:r w:rsidR="006371D1" w:rsidRPr="005062C0">
        <w:rPr>
          <w:noProof/>
        </w:rPr>
        <w:t>result</w:t>
      </w:r>
      <w:r w:rsidR="005062C0">
        <w:rPr>
          <w:noProof/>
        </w:rPr>
        <w:t>,</w:t>
      </w:r>
      <w:r w:rsidR="006371D1">
        <w:t xml:space="preserve"> we can see the error rate for class 1 is very low. In our project class 1 represent the student who will not </w:t>
      </w:r>
      <w:r w:rsidR="006371D1" w:rsidRPr="006371D1">
        <w:t>matriculation</w:t>
      </w:r>
      <w:r w:rsidR="00F56545">
        <w:t xml:space="preserve">. </w:t>
      </w:r>
      <w:r w:rsidR="007E75CF">
        <w:t xml:space="preserve">Therefore, my customer’s interpretation for this problem is: “According to the result </w:t>
      </w:r>
      <w:r w:rsidR="005062C0">
        <w:rPr>
          <w:noProof/>
        </w:rPr>
        <w:t>of</w:t>
      </w:r>
      <w:r w:rsidR="007E75CF">
        <w:t xml:space="preserve"> the last classification, our model has a </w:t>
      </w:r>
      <w:r w:rsidR="007E75CF" w:rsidRPr="005062C0">
        <w:rPr>
          <w:noProof/>
        </w:rPr>
        <w:t>marked</w:t>
      </w:r>
      <w:r w:rsidR="007E75CF">
        <w:t xml:space="preserve"> </w:t>
      </w:r>
      <w:r w:rsidR="007E75CF" w:rsidRPr="007E75CF">
        <w:t>ability</w:t>
      </w:r>
      <w:r w:rsidR="007E75CF">
        <w:t xml:space="preserve"> </w:t>
      </w:r>
      <w:r w:rsidR="007E75CF">
        <w:rPr>
          <w:rFonts w:hint="eastAsia"/>
          <w:lang w:eastAsia="zh-CN"/>
        </w:rPr>
        <w:t>to</w:t>
      </w:r>
      <w:r w:rsidR="007E75CF">
        <w:t xml:space="preserve"> identify the student </w:t>
      </w:r>
      <w:r w:rsidR="003D5A3C">
        <w:t>who will not become the student of Marquette University</w:t>
      </w:r>
      <w:r w:rsidR="007E75CF">
        <w:t>”</w:t>
      </w:r>
      <w:r w:rsidR="003D5A3C">
        <w:t xml:space="preserve"> (The last meeting May/4/2017)</w:t>
      </w:r>
    </w:p>
    <w:p w14:paraId="2DFF8DEE" w14:textId="08605DA2" w:rsidR="00306CFF" w:rsidRDefault="00306CFF" w:rsidP="00B8069A">
      <w:r>
        <w:t xml:space="preserve">Through this meeting, I </w:t>
      </w:r>
      <w:r w:rsidRPr="005062C0">
        <w:rPr>
          <w:noProof/>
        </w:rPr>
        <w:t>learn</w:t>
      </w:r>
      <w:r w:rsidR="005062C0">
        <w:rPr>
          <w:noProof/>
        </w:rPr>
        <w:t>ed</w:t>
      </w:r>
      <w:r>
        <w:t>:</w:t>
      </w:r>
    </w:p>
    <w:p w14:paraId="0DC3650C" w14:textId="73AFCB6C" w:rsidR="00306CFF" w:rsidRPr="00306CFF" w:rsidRDefault="00B65670" w:rsidP="00B8069A">
      <w:pPr>
        <w:rPr>
          <w:rFonts w:eastAsia="MS Mincho"/>
        </w:rPr>
      </w:pPr>
      <w:r>
        <w:rPr>
          <w:rFonts w:eastAsia="MS Mincho"/>
        </w:rPr>
        <w:tab/>
        <w:t xml:space="preserve">When we are analyzing the result for algorithms, we can not only look at the overall error rate. We have to look at the error rate for each class, and the result </w:t>
      </w:r>
      <w:r w:rsidR="00943095">
        <w:rPr>
          <w:rFonts w:eastAsia="MS Mincho"/>
        </w:rPr>
        <w:t xml:space="preserve">of them </w:t>
      </w:r>
      <w:r>
        <w:rPr>
          <w:rFonts w:eastAsia="MS Mincho"/>
        </w:rPr>
        <w:t>will make more sense.</w:t>
      </w:r>
    </w:p>
    <w:p w14:paraId="78B482C6" w14:textId="77777777" w:rsidR="005210A3" w:rsidRDefault="005210A3" w:rsidP="005210A3">
      <w:pPr>
        <w:pStyle w:val="2"/>
      </w:pPr>
      <w:r>
        <w:lastRenderedPageBreak/>
        <w:t>Deployment/Consequence</w:t>
      </w:r>
    </w:p>
    <w:p w14:paraId="4F2FE7B5" w14:textId="125E95FD" w:rsidR="009B4AFC" w:rsidRDefault="009B4AFC" w:rsidP="00B8069A">
      <w:r>
        <w:t xml:space="preserve">Personally, I think the result will </w:t>
      </w:r>
      <w:r w:rsidR="002B5958">
        <w:rPr>
          <w:rFonts w:hint="eastAsia"/>
          <w:lang w:eastAsia="zh-CN"/>
        </w:rPr>
        <w:t xml:space="preserve">be </w:t>
      </w:r>
      <w:r w:rsidR="002B5958">
        <w:t>used in</w:t>
      </w:r>
      <w:r>
        <w:t xml:space="preserve"> the </w:t>
      </w:r>
      <w:r w:rsidR="0073450B">
        <w:t>future</w:t>
      </w:r>
      <w:r>
        <w:t xml:space="preserve"> work, may be in next academic year.</w:t>
      </w:r>
    </w:p>
    <w:p w14:paraId="53E8D977" w14:textId="4F778EBB" w:rsidR="00B8069A" w:rsidRDefault="00B8069A" w:rsidP="00B8069A">
      <w:pPr>
        <w:pStyle w:val="1"/>
      </w:pPr>
      <w:r>
        <w:t>Individual Contributions</w:t>
      </w:r>
    </w:p>
    <w:p w14:paraId="38AB68F6" w14:textId="29CE9838" w:rsidR="00C62C83" w:rsidRPr="00C62C83" w:rsidRDefault="00C62C83" w:rsidP="00C62C83">
      <w:pPr>
        <w:rPr>
          <w:lang w:eastAsia="zh-CN"/>
        </w:rPr>
      </w:pPr>
      <w:r>
        <w:rPr>
          <w:rFonts w:hint="eastAsia"/>
          <w:lang w:eastAsia="zh-CN"/>
        </w:rPr>
        <w:t>S</w:t>
      </w:r>
      <w:r>
        <w:rPr>
          <w:lang w:eastAsia="zh-CN"/>
        </w:rPr>
        <w:t xml:space="preserve">ince the project is all finished by me, I have already </w:t>
      </w:r>
      <w:r w:rsidRPr="005062C0">
        <w:rPr>
          <w:noProof/>
          <w:lang w:eastAsia="zh-CN"/>
        </w:rPr>
        <w:t>explain</w:t>
      </w:r>
      <w:r w:rsidR="005062C0">
        <w:rPr>
          <w:noProof/>
          <w:lang w:eastAsia="zh-CN"/>
        </w:rPr>
        <w:t>ed</w:t>
      </w:r>
      <w:r>
        <w:rPr>
          <w:lang w:eastAsia="zh-CN"/>
        </w:rPr>
        <w:t xml:space="preserve"> the details in each part of the report. Therefore, I will </w:t>
      </w:r>
      <w:r w:rsidRPr="005062C0">
        <w:rPr>
          <w:noProof/>
          <w:lang w:eastAsia="zh-CN"/>
        </w:rPr>
        <w:t>not</w:t>
      </w:r>
      <w:r>
        <w:rPr>
          <w:lang w:eastAsia="zh-CN"/>
        </w:rPr>
        <w:t xml:space="preserve"> explain more in this part.</w:t>
      </w:r>
    </w:p>
    <w:p w14:paraId="5CECBC9F" w14:textId="77777777" w:rsidR="00B8069A" w:rsidRPr="00B8069A" w:rsidRDefault="00B8069A" w:rsidP="00B8069A">
      <w:pPr>
        <w:pStyle w:val="1"/>
      </w:pPr>
      <w:r>
        <w:t>Customer Benefits</w:t>
      </w:r>
    </w:p>
    <w:p w14:paraId="3E908273" w14:textId="24B4B243" w:rsidR="00F87718" w:rsidRDefault="00F87718" w:rsidP="00F87718">
      <w:pPr>
        <w:pStyle w:val="af4"/>
        <w:numPr>
          <w:ilvl w:val="0"/>
          <w:numId w:val="26"/>
        </w:numPr>
      </w:pPr>
      <w:r>
        <w:rPr>
          <w:rFonts w:hint="eastAsia"/>
        </w:rPr>
        <w:t>Get</w:t>
      </w:r>
      <w:r w:rsidR="000E7547">
        <w:t>ting</w:t>
      </w:r>
      <w:r>
        <w:t xml:space="preserve"> </w:t>
      </w:r>
      <w:r>
        <w:rPr>
          <w:rFonts w:hint="eastAsia"/>
        </w:rPr>
        <w:t>the</w:t>
      </w:r>
      <w:r>
        <w:t xml:space="preserve"> </w:t>
      </w:r>
      <w:r>
        <w:rPr>
          <w:rFonts w:hint="eastAsia"/>
        </w:rPr>
        <w:t>excel</w:t>
      </w:r>
      <w:r>
        <w:t xml:space="preserve"> </w:t>
      </w:r>
      <w:r>
        <w:rPr>
          <w:rFonts w:hint="eastAsia"/>
        </w:rPr>
        <w:t>macros</w:t>
      </w:r>
      <w:r>
        <w:t xml:space="preserve"> </w:t>
      </w:r>
      <w:r>
        <w:rPr>
          <w:rFonts w:hint="eastAsia"/>
        </w:rPr>
        <w:t>to</w:t>
      </w:r>
      <w:r>
        <w:t xml:space="preserve"> do </w:t>
      </w:r>
      <w:r>
        <w:rPr>
          <w:rFonts w:hint="eastAsia"/>
        </w:rPr>
        <w:t>process</w:t>
      </w:r>
      <w:r>
        <w:t>ing and reduction on their data.</w:t>
      </w:r>
    </w:p>
    <w:p w14:paraId="42A1BF1B" w14:textId="2A3E373B" w:rsidR="00F87718" w:rsidRDefault="00F87718" w:rsidP="00F87718">
      <w:pPr>
        <w:pStyle w:val="af4"/>
        <w:numPr>
          <w:ilvl w:val="0"/>
          <w:numId w:val="26"/>
        </w:numPr>
      </w:pPr>
      <w:r>
        <w:t>Get</w:t>
      </w:r>
      <w:r w:rsidR="000E7547">
        <w:t>ting</w:t>
      </w:r>
      <w:r>
        <w:t xml:space="preserve"> the predictive variables (</w:t>
      </w:r>
      <w:r w:rsidRPr="00F87718">
        <w:t xml:space="preserve">What information of a student is more </w:t>
      </w:r>
      <w:r w:rsidRPr="005062C0">
        <w:rPr>
          <w:noProof/>
        </w:rPr>
        <w:t>important</w:t>
      </w:r>
      <w:r w:rsidRPr="00F87718">
        <w:t xml:space="preserve"> when </w:t>
      </w:r>
      <w:r>
        <w:t>they</w:t>
      </w:r>
      <w:r w:rsidRPr="00F87718">
        <w:t xml:space="preserve"> trying to judge whether we will send him/her an offer</w:t>
      </w:r>
      <w:r>
        <w:t>).</w:t>
      </w:r>
    </w:p>
    <w:p w14:paraId="71684CDF" w14:textId="17D63246" w:rsidR="00F87718" w:rsidRDefault="00F87718" w:rsidP="00F87718">
      <w:pPr>
        <w:pStyle w:val="af4"/>
        <w:numPr>
          <w:ilvl w:val="0"/>
          <w:numId w:val="26"/>
        </w:numPr>
      </w:pPr>
      <w:r>
        <w:t>Get</w:t>
      </w:r>
      <w:r w:rsidR="000E7547">
        <w:t>ting</w:t>
      </w:r>
      <w:r>
        <w:t xml:space="preserve"> the model to</w:t>
      </w:r>
      <w:r w:rsidR="00C25BEE">
        <w:t xml:space="preserve"> identify the student who will not matriculat</w:t>
      </w:r>
      <w:r w:rsidR="000E7547">
        <w:t>e (high accuracy)</w:t>
      </w:r>
      <w:r w:rsidR="00C25BEE">
        <w:t>.</w:t>
      </w:r>
    </w:p>
    <w:p w14:paraId="3FD1027A" w14:textId="49054A2D" w:rsidR="000E7547" w:rsidRDefault="000E7547" w:rsidP="000E7547">
      <w:pPr>
        <w:pStyle w:val="af4"/>
        <w:numPr>
          <w:ilvl w:val="0"/>
          <w:numId w:val="26"/>
        </w:numPr>
      </w:pPr>
      <w:r>
        <w:t xml:space="preserve">Helping customer to </w:t>
      </w:r>
      <w:r w:rsidR="00A4655A">
        <w:t>f</w:t>
      </w:r>
      <w:r w:rsidR="00A4655A" w:rsidRPr="000E7547">
        <w:t xml:space="preserve">ind </w:t>
      </w:r>
      <w:r w:rsidR="00A4655A">
        <w:t>the</w:t>
      </w:r>
      <w:r>
        <w:t xml:space="preserve"> </w:t>
      </w:r>
      <w:r w:rsidRPr="000E7547">
        <w:t>issues in their business (After we did clustering, we find that student with some special characteristics have higher admission rate than other,</w:t>
      </w:r>
      <w:r>
        <w:t xml:space="preserve"> and it may help our school to analysis what’s the factor lead this </w:t>
      </w:r>
      <w:r w:rsidRPr="000E7547">
        <w:t>phenomenon).</w:t>
      </w:r>
    </w:p>
    <w:p w14:paraId="1DAC5C53" w14:textId="3741E103" w:rsidR="000E7547" w:rsidRPr="00F87718" w:rsidRDefault="000E7547" w:rsidP="000E7547">
      <w:pPr>
        <w:pStyle w:val="af4"/>
        <w:numPr>
          <w:ilvl w:val="0"/>
          <w:numId w:val="26"/>
        </w:numPr>
      </w:pPr>
      <w:r>
        <w:t>Helping the customer to m</w:t>
      </w:r>
      <w:r w:rsidRPr="000E7547">
        <w:t>ake a more effective plan. (</w:t>
      </w:r>
      <w:r>
        <w:t>According to our analysis, f</w:t>
      </w:r>
      <w:r w:rsidRPr="000E7547">
        <w:t xml:space="preserve">or some cities and countries </w:t>
      </w:r>
      <w:r>
        <w:t>there are more</w:t>
      </w:r>
      <w:r w:rsidRPr="000E7547">
        <w:t xml:space="preserve"> applicants</w:t>
      </w:r>
      <w:r>
        <w:t xml:space="preserve"> than others, in the </w:t>
      </w:r>
      <w:r w:rsidRPr="005062C0">
        <w:rPr>
          <w:noProof/>
        </w:rPr>
        <w:t>future</w:t>
      </w:r>
      <w:r w:rsidR="005062C0">
        <w:rPr>
          <w:noProof/>
        </w:rPr>
        <w:t>,</w:t>
      </w:r>
      <w:r>
        <w:t xml:space="preserve"> they can make a plan by focusing more and these areas </w:t>
      </w:r>
      <w:r w:rsidR="005062C0">
        <w:rPr>
          <w:noProof/>
        </w:rPr>
        <w:t>on improving</w:t>
      </w:r>
      <w:r w:rsidRPr="005062C0">
        <w:rPr>
          <w:noProof/>
        </w:rPr>
        <w:t xml:space="preserve"> the efficiency</w:t>
      </w:r>
      <w:r w:rsidRPr="000E7547">
        <w:t>.)</w:t>
      </w:r>
    </w:p>
    <w:p w14:paraId="42C89AC9" w14:textId="77777777" w:rsidR="00F87718" w:rsidRPr="00F87718" w:rsidRDefault="00F87718" w:rsidP="00F87718"/>
    <w:p w14:paraId="6BB344E3" w14:textId="3997D7B4" w:rsidR="00FC7819" w:rsidRDefault="00FC7819" w:rsidP="00FC7819">
      <w:pPr>
        <w:pStyle w:val="2"/>
      </w:pPr>
      <w:r>
        <w:t>Value to customer</w:t>
      </w:r>
    </w:p>
    <w:p w14:paraId="113AF3C7" w14:textId="283CCB88" w:rsidR="00DE2164" w:rsidRPr="00DE2164" w:rsidRDefault="00DE2164" w:rsidP="00DE2164">
      <w:pPr>
        <w:rPr>
          <w:lang w:eastAsia="zh-CN"/>
        </w:rPr>
      </w:pPr>
      <w:r>
        <w:rPr>
          <w:rFonts w:hint="eastAsia"/>
          <w:lang w:eastAsia="zh-CN"/>
        </w:rPr>
        <w:t>Through this project</w:t>
      </w:r>
      <w:r w:rsidR="004470D5">
        <w:rPr>
          <w:lang w:eastAsia="zh-CN"/>
        </w:rPr>
        <w:t>, my customers get a detailed plan to process in the future data.</w:t>
      </w:r>
      <w:r w:rsidR="004A27EE">
        <w:rPr>
          <w:lang w:eastAsia="zh-CN"/>
        </w:rPr>
        <w:t xml:space="preserve"> In addition, </w:t>
      </w:r>
      <w:r w:rsidR="005062C0">
        <w:rPr>
          <w:lang w:eastAsia="zh-CN"/>
        </w:rPr>
        <w:t>they have also got the model to identify the students who will not matriculate.</w:t>
      </w:r>
    </w:p>
    <w:p w14:paraId="5766B66B" w14:textId="5307F9A6" w:rsidR="00B8069A" w:rsidRDefault="00FC7819" w:rsidP="00FC7819">
      <w:pPr>
        <w:pStyle w:val="2"/>
      </w:pPr>
      <w:r>
        <w:t>Customer satisfaction</w:t>
      </w:r>
    </w:p>
    <w:p w14:paraId="740138CE" w14:textId="77777777" w:rsidR="00107CE1" w:rsidRPr="00107CE1" w:rsidRDefault="00107CE1" w:rsidP="00107CE1">
      <w:pPr>
        <w:rPr>
          <w:rFonts w:eastAsia="MS Mincho" w:hint="eastAsia"/>
        </w:rPr>
      </w:pPr>
    </w:p>
    <w:p w14:paraId="3DCECB68" w14:textId="1920EC83" w:rsidR="005062C0" w:rsidRDefault="00FC7819" w:rsidP="00FC7819">
      <w:pPr>
        <w:rPr>
          <w:noProof/>
        </w:rPr>
      </w:pPr>
      <w:r>
        <w:t xml:space="preserve">On a scale from 1 to </w:t>
      </w:r>
      <w:r w:rsidRPr="005062C0">
        <w:rPr>
          <w:noProof/>
        </w:rPr>
        <w:t>10</w:t>
      </w:r>
      <w:r w:rsidR="005062C0">
        <w:rPr>
          <w:noProof/>
        </w:rPr>
        <w:t>,</w:t>
      </w:r>
      <w:r>
        <w:t xml:space="preserve"> how satisfied was the </w:t>
      </w:r>
      <w:r w:rsidRPr="005062C0">
        <w:rPr>
          <w:noProof/>
        </w:rPr>
        <w:t>customer</w:t>
      </w:r>
      <w:r w:rsidR="005062C0">
        <w:rPr>
          <w:noProof/>
        </w:rPr>
        <w:t>?</w:t>
      </w:r>
    </w:p>
    <w:p w14:paraId="1F1E0F32" w14:textId="4BB871C0" w:rsidR="00D62A1C" w:rsidRDefault="00A73DA8" w:rsidP="00FC7819">
      <w:pPr>
        <w:rPr>
          <w:noProof/>
        </w:rPr>
      </w:pPr>
      <w:r w:rsidRPr="00A73DA8">
        <w:rPr>
          <w:noProof/>
        </w:rPr>
        <w:t>V</w:t>
      </w:r>
      <w:r w:rsidRPr="00A73DA8">
        <w:rPr>
          <w:rFonts w:hint="eastAsia"/>
          <w:noProof/>
          <w:lang w:eastAsia="zh-CN"/>
        </w:rPr>
        <w:t>ery</w:t>
      </w:r>
      <w:r>
        <w:rPr>
          <w:noProof/>
          <w:lang w:eastAsia="zh-CN"/>
        </w:rPr>
        <w:t xml:space="preserve"> </w:t>
      </w:r>
      <w:r w:rsidRPr="00A73DA8">
        <w:rPr>
          <w:rFonts w:hint="eastAsia"/>
          <w:noProof/>
          <w:lang w:eastAsia="zh-CN"/>
        </w:rPr>
        <w:t>satisfied</w:t>
      </w:r>
      <w:r>
        <w:rPr>
          <w:noProof/>
        </w:rPr>
        <w:t xml:space="preserve"> </w:t>
      </w:r>
      <w:bookmarkStart w:id="7" w:name="_GoBack"/>
      <w:bookmarkEnd w:id="7"/>
      <w:r w:rsidR="00107CE1">
        <w:rPr>
          <w:rFonts w:hint="eastAsia"/>
          <w:noProof/>
          <w:lang w:eastAsia="zh-CN"/>
        </w:rPr>
        <w:t>(</w:t>
      </w:r>
      <w:r>
        <w:rPr>
          <w:noProof/>
        </w:rPr>
        <w:t>10</w:t>
      </w:r>
      <w:r w:rsidR="00107CE1">
        <w:rPr>
          <w:noProof/>
        </w:rPr>
        <w:t>)</w:t>
      </w:r>
    </w:p>
    <w:p w14:paraId="20B82248" w14:textId="77777777" w:rsidR="00107CE1" w:rsidRPr="005062C0" w:rsidRDefault="00107CE1" w:rsidP="00FC7819">
      <w:pPr>
        <w:rPr>
          <w:rFonts w:eastAsia="MS Mincho"/>
          <w:noProof/>
        </w:rPr>
      </w:pPr>
    </w:p>
    <w:p w14:paraId="7FE3ED5E" w14:textId="615EE430" w:rsidR="00FC7819" w:rsidRDefault="00FC7819" w:rsidP="00FC7819">
      <w:r>
        <w:t>Customer suggestions.</w:t>
      </w:r>
    </w:p>
    <w:p w14:paraId="1064E32D" w14:textId="258FE7DA" w:rsidR="00A73DA8" w:rsidRDefault="00A73DA8" w:rsidP="00FC7819">
      <w:r>
        <w:t>N</w:t>
      </w:r>
      <w:r>
        <w:rPr>
          <w:rFonts w:hint="eastAsia"/>
          <w:lang w:eastAsia="zh-CN"/>
        </w:rPr>
        <w:t>o</w:t>
      </w:r>
      <w:r>
        <w:t xml:space="preserve"> </w:t>
      </w:r>
      <w:r>
        <w:rPr>
          <w:rFonts w:hint="eastAsia"/>
          <w:lang w:eastAsia="zh-CN"/>
        </w:rPr>
        <w:t>suggestion</w:t>
      </w:r>
    </w:p>
    <w:p w14:paraId="7AB931BC" w14:textId="77777777" w:rsidR="00FC7819" w:rsidRDefault="00FC7819" w:rsidP="00FC7819"/>
    <w:p w14:paraId="2DB5EE30" w14:textId="77777777" w:rsidR="00FC7819" w:rsidRPr="00FC7819" w:rsidRDefault="00FC7819" w:rsidP="00FC7819"/>
    <w:p w14:paraId="377F68B3" w14:textId="77777777" w:rsidR="005210A3" w:rsidRPr="005210A3" w:rsidRDefault="005210A3" w:rsidP="005210A3"/>
    <w:p w14:paraId="2DE07CE3" w14:textId="77777777" w:rsidR="005210A3" w:rsidRPr="005210A3" w:rsidRDefault="005210A3" w:rsidP="005210A3"/>
    <w:p w14:paraId="1823CC7C" w14:textId="77777777" w:rsidR="005210A3" w:rsidRPr="005210A3" w:rsidRDefault="005210A3" w:rsidP="005210A3"/>
    <w:sectPr w:rsidR="005210A3" w:rsidRPr="005210A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B36B9"/>
    <w:multiLevelType w:val="hybridMultilevel"/>
    <w:tmpl w:val="64128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C268F3"/>
    <w:multiLevelType w:val="hybridMultilevel"/>
    <w:tmpl w:val="15081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10DC7"/>
    <w:multiLevelType w:val="hybridMultilevel"/>
    <w:tmpl w:val="7402E066"/>
    <w:lvl w:ilvl="0" w:tplc="4BE02D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5F442F"/>
    <w:multiLevelType w:val="hybridMultilevel"/>
    <w:tmpl w:val="CF269B98"/>
    <w:lvl w:ilvl="0" w:tplc="AC887B1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5410F9D"/>
    <w:multiLevelType w:val="hybridMultilevel"/>
    <w:tmpl w:val="54DAB6EC"/>
    <w:lvl w:ilvl="0" w:tplc="5C56C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03231C"/>
    <w:multiLevelType w:val="hybridMultilevel"/>
    <w:tmpl w:val="FFCCF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8F69E7"/>
    <w:multiLevelType w:val="hybridMultilevel"/>
    <w:tmpl w:val="158AD828"/>
    <w:lvl w:ilvl="0" w:tplc="C11E48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9258E2"/>
    <w:multiLevelType w:val="hybridMultilevel"/>
    <w:tmpl w:val="8FA07578"/>
    <w:lvl w:ilvl="0" w:tplc="71A2ECC2">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 w15:restartNumberingAfterBreak="0">
    <w:nsid w:val="4A0D0777"/>
    <w:multiLevelType w:val="hybridMultilevel"/>
    <w:tmpl w:val="339EA72E"/>
    <w:lvl w:ilvl="0" w:tplc="CBD68A26">
      <w:start w:val="1"/>
      <w:numFmt w:val="decimal"/>
      <w:lvlText w:val="%1."/>
      <w:lvlJc w:val="left"/>
      <w:pPr>
        <w:ind w:left="1067" w:hanging="360"/>
      </w:pPr>
      <w:rPr>
        <w:rFonts w:hint="default"/>
        <w:color w:val="C00000"/>
      </w:rPr>
    </w:lvl>
    <w:lvl w:ilvl="1" w:tplc="04090019" w:tentative="1">
      <w:start w:val="1"/>
      <w:numFmt w:val="lowerLetter"/>
      <w:lvlText w:val="%2)"/>
      <w:lvlJc w:val="left"/>
      <w:pPr>
        <w:ind w:left="1547" w:hanging="420"/>
      </w:p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abstractNum w:abstractNumId="10" w15:restartNumberingAfterBreak="0">
    <w:nsid w:val="57BE4992"/>
    <w:multiLevelType w:val="hybridMultilevel"/>
    <w:tmpl w:val="C064653A"/>
    <w:lvl w:ilvl="0" w:tplc="20E08A4A">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1" w15:restartNumberingAfterBreak="0">
    <w:nsid w:val="740D78B3"/>
    <w:multiLevelType w:val="hybridMultilevel"/>
    <w:tmpl w:val="95DEF08E"/>
    <w:lvl w:ilvl="0" w:tplc="7B26EAA0">
      <w:start w:val="1"/>
      <w:numFmt w:val="decimal"/>
      <w:lvlText w:val="%1."/>
      <w:lvlJc w:val="left"/>
      <w:pPr>
        <w:ind w:left="936" w:hanging="36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12" w15:restartNumberingAfterBreak="0">
    <w:nsid w:val="742C088D"/>
    <w:multiLevelType w:val="hybridMultilevel"/>
    <w:tmpl w:val="A206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AE153E"/>
    <w:multiLevelType w:val="hybridMultilevel"/>
    <w:tmpl w:val="1E4477A6"/>
    <w:lvl w:ilvl="0" w:tplc="C83EAE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CF80FAC"/>
    <w:multiLevelType w:val="hybridMultilevel"/>
    <w:tmpl w:val="C602D2DE"/>
    <w:lvl w:ilvl="0" w:tplc="4F2235F0">
      <w:start w:val="1"/>
      <w:numFmt w:val="decimal"/>
      <w:lvlText w:val="%1."/>
      <w:lvlJc w:val="left"/>
      <w:pPr>
        <w:ind w:left="1067" w:hanging="360"/>
      </w:pPr>
      <w:rPr>
        <w:rFonts w:hint="default"/>
      </w:rPr>
    </w:lvl>
    <w:lvl w:ilvl="1" w:tplc="04090019" w:tentative="1">
      <w:start w:val="1"/>
      <w:numFmt w:val="lowerLetter"/>
      <w:lvlText w:val="%2)"/>
      <w:lvlJc w:val="left"/>
      <w:pPr>
        <w:ind w:left="1547" w:hanging="420"/>
      </w:pPr>
    </w:lvl>
    <w:lvl w:ilvl="2" w:tplc="0409001B" w:tentative="1">
      <w:start w:val="1"/>
      <w:numFmt w:val="lowerRoman"/>
      <w:lvlText w:val="%3."/>
      <w:lvlJc w:val="right"/>
      <w:pPr>
        <w:ind w:left="1967" w:hanging="420"/>
      </w:pPr>
    </w:lvl>
    <w:lvl w:ilvl="3" w:tplc="0409000F" w:tentative="1">
      <w:start w:val="1"/>
      <w:numFmt w:val="decimal"/>
      <w:lvlText w:val="%4."/>
      <w:lvlJc w:val="left"/>
      <w:pPr>
        <w:ind w:left="2387" w:hanging="420"/>
      </w:pPr>
    </w:lvl>
    <w:lvl w:ilvl="4" w:tplc="04090019" w:tentative="1">
      <w:start w:val="1"/>
      <w:numFmt w:val="lowerLetter"/>
      <w:lvlText w:val="%5)"/>
      <w:lvlJc w:val="left"/>
      <w:pPr>
        <w:ind w:left="2807" w:hanging="420"/>
      </w:pPr>
    </w:lvl>
    <w:lvl w:ilvl="5" w:tplc="0409001B" w:tentative="1">
      <w:start w:val="1"/>
      <w:numFmt w:val="lowerRoman"/>
      <w:lvlText w:val="%6."/>
      <w:lvlJc w:val="right"/>
      <w:pPr>
        <w:ind w:left="3227" w:hanging="420"/>
      </w:pPr>
    </w:lvl>
    <w:lvl w:ilvl="6" w:tplc="0409000F" w:tentative="1">
      <w:start w:val="1"/>
      <w:numFmt w:val="decimal"/>
      <w:lvlText w:val="%7."/>
      <w:lvlJc w:val="left"/>
      <w:pPr>
        <w:ind w:left="3647" w:hanging="420"/>
      </w:pPr>
    </w:lvl>
    <w:lvl w:ilvl="7" w:tplc="04090019" w:tentative="1">
      <w:start w:val="1"/>
      <w:numFmt w:val="lowerLetter"/>
      <w:lvlText w:val="%8)"/>
      <w:lvlJc w:val="left"/>
      <w:pPr>
        <w:ind w:left="4067" w:hanging="420"/>
      </w:pPr>
    </w:lvl>
    <w:lvl w:ilvl="8" w:tplc="0409001B" w:tentative="1">
      <w:start w:val="1"/>
      <w:numFmt w:val="lowerRoman"/>
      <w:lvlText w:val="%9."/>
      <w:lvlJc w:val="right"/>
      <w:pPr>
        <w:ind w:left="4487" w:hanging="42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8"/>
  </w:num>
  <w:num w:numId="14">
    <w:abstractNumId w:val="10"/>
  </w:num>
  <w:num w:numId="15">
    <w:abstractNumId w:val="0"/>
  </w:num>
  <w:num w:numId="16">
    <w:abstractNumId w:val="1"/>
  </w:num>
  <w:num w:numId="17">
    <w:abstractNumId w:val="12"/>
  </w:num>
  <w:num w:numId="18">
    <w:abstractNumId w:val="6"/>
  </w:num>
  <w:num w:numId="19">
    <w:abstractNumId w:val="3"/>
  </w:num>
  <w:num w:numId="20">
    <w:abstractNumId w:val="5"/>
  </w:num>
  <w:num w:numId="21">
    <w:abstractNumId w:val="2"/>
  </w:num>
  <w:num w:numId="22">
    <w:abstractNumId w:val="13"/>
  </w:num>
  <w:num w:numId="23">
    <w:abstractNumId w:val="7"/>
  </w:num>
  <w:num w:numId="24">
    <w:abstractNumId w:val="14"/>
  </w:num>
  <w:num w:numId="25">
    <w:abstractNumId w:val="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bordersDoNotSurroundHeader/>
  <w:bordersDoNotSurroundFooter/>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CxMDKwNDM2t7A0NDNW0lEKTi0uzszPAykwrwUAwdhKhSwAAAA="/>
  </w:docVars>
  <w:rsids>
    <w:rsidRoot w:val="005210A3"/>
    <w:rsid w:val="00020A15"/>
    <w:rsid w:val="000271E6"/>
    <w:rsid w:val="00094910"/>
    <w:rsid w:val="000B07A5"/>
    <w:rsid w:val="000E7547"/>
    <w:rsid w:val="00107CE1"/>
    <w:rsid w:val="001153D5"/>
    <w:rsid w:val="00122D49"/>
    <w:rsid w:val="00154B73"/>
    <w:rsid w:val="00156704"/>
    <w:rsid w:val="0018193A"/>
    <w:rsid w:val="001B5AF7"/>
    <w:rsid w:val="00280800"/>
    <w:rsid w:val="002B5958"/>
    <w:rsid w:val="00306CFF"/>
    <w:rsid w:val="00344488"/>
    <w:rsid w:val="00354DA6"/>
    <w:rsid w:val="003D5A3C"/>
    <w:rsid w:val="004012C3"/>
    <w:rsid w:val="00404418"/>
    <w:rsid w:val="004470D5"/>
    <w:rsid w:val="004670D4"/>
    <w:rsid w:val="004A27EE"/>
    <w:rsid w:val="004B1258"/>
    <w:rsid w:val="005062C0"/>
    <w:rsid w:val="005210A3"/>
    <w:rsid w:val="00545185"/>
    <w:rsid w:val="0054543D"/>
    <w:rsid w:val="005E63ED"/>
    <w:rsid w:val="005E7450"/>
    <w:rsid w:val="005F2035"/>
    <w:rsid w:val="006371D1"/>
    <w:rsid w:val="00697A13"/>
    <w:rsid w:val="006A4ECC"/>
    <w:rsid w:val="007005CE"/>
    <w:rsid w:val="0073450B"/>
    <w:rsid w:val="0075068B"/>
    <w:rsid w:val="00751756"/>
    <w:rsid w:val="00766B6C"/>
    <w:rsid w:val="00776BAC"/>
    <w:rsid w:val="00787C0E"/>
    <w:rsid w:val="007E67D8"/>
    <w:rsid w:val="007E75CF"/>
    <w:rsid w:val="00813A1C"/>
    <w:rsid w:val="00877B2F"/>
    <w:rsid w:val="008A38A8"/>
    <w:rsid w:val="008D1171"/>
    <w:rsid w:val="00943095"/>
    <w:rsid w:val="00997E4E"/>
    <w:rsid w:val="009B4AFC"/>
    <w:rsid w:val="009F6224"/>
    <w:rsid w:val="00A4619E"/>
    <w:rsid w:val="00A4655A"/>
    <w:rsid w:val="00A5130A"/>
    <w:rsid w:val="00A73DA8"/>
    <w:rsid w:val="00A83853"/>
    <w:rsid w:val="00A96497"/>
    <w:rsid w:val="00A96787"/>
    <w:rsid w:val="00B23841"/>
    <w:rsid w:val="00B4466E"/>
    <w:rsid w:val="00B65670"/>
    <w:rsid w:val="00B8069A"/>
    <w:rsid w:val="00B95D5B"/>
    <w:rsid w:val="00BD4D95"/>
    <w:rsid w:val="00BF1CD1"/>
    <w:rsid w:val="00C25BEE"/>
    <w:rsid w:val="00C301DD"/>
    <w:rsid w:val="00C62C83"/>
    <w:rsid w:val="00C80719"/>
    <w:rsid w:val="00CA7687"/>
    <w:rsid w:val="00CC4CE1"/>
    <w:rsid w:val="00CC64ED"/>
    <w:rsid w:val="00D62A1C"/>
    <w:rsid w:val="00D812C0"/>
    <w:rsid w:val="00D84F1C"/>
    <w:rsid w:val="00D9097B"/>
    <w:rsid w:val="00DD1438"/>
    <w:rsid w:val="00DE1E2A"/>
    <w:rsid w:val="00DE2164"/>
    <w:rsid w:val="00DE2640"/>
    <w:rsid w:val="00DF5C1D"/>
    <w:rsid w:val="00E55330"/>
    <w:rsid w:val="00E7359E"/>
    <w:rsid w:val="00EC345E"/>
    <w:rsid w:val="00EF611E"/>
    <w:rsid w:val="00F00ABC"/>
    <w:rsid w:val="00F05A46"/>
    <w:rsid w:val="00F56545"/>
    <w:rsid w:val="00F56888"/>
    <w:rsid w:val="00F64073"/>
    <w:rsid w:val="00F66990"/>
    <w:rsid w:val="00F87718"/>
    <w:rsid w:val="00FA3455"/>
    <w:rsid w:val="00FC7819"/>
    <w:rsid w:val="00FF67B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A06E"/>
  <w15:chartTrackingRefBased/>
  <w15:docId w15:val="{5762D141-A32B-4B57-9BFC-5E6ACAD52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0"/>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0"/>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a4">
    <w:name w:val="标题 字符"/>
    <w:basedOn w:val="a0"/>
    <w:link w:val="a3"/>
    <w:uiPriority w:val="10"/>
    <w:rPr>
      <w:rFonts w:asciiTheme="majorHAnsi" w:eastAsiaTheme="majorEastAsia" w:hAnsiTheme="majorHAnsi" w:cstheme="majorBidi"/>
      <w:color w:val="000000" w:themeColor="text1"/>
      <w:sz w:val="56"/>
      <w:szCs w:val="56"/>
    </w:rPr>
  </w:style>
  <w:style w:type="paragraph" w:styleId="a5">
    <w:name w:val="Subtitle"/>
    <w:basedOn w:val="a"/>
    <w:next w:val="a"/>
    <w:link w:val="a6"/>
    <w:uiPriority w:val="11"/>
    <w:qFormat/>
    <w:pPr>
      <w:numPr>
        <w:ilvl w:val="1"/>
      </w:numPr>
    </w:pPr>
    <w:rPr>
      <w:color w:val="5A5A5A" w:themeColor="text1" w:themeTint="A5"/>
      <w:spacing w:val="10"/>
    </w:rPr>
  </w:style>
  <w:style w:type="character" w:customStyle="1" w:styleId="a6">
    <w:name w:val="副标题 字符"/>
    <w:basedOn w:val="a0"/>
    <w:link w:val="a5"/>
    <w:uiPriority w:val="11"/>
    <w:rPr>
      <w:color w:val="5A5A5A" w:themeColor="text1" w:themeTint="A5"/>
      <w:spacing w:val="10"/>
    </w:rPr>
  </w:style>
  <w:style w:type="character" w:customStyle="1" w:styleId="10">
    <w:name w:val="标题 1 字符"/>
    <w:basedOn w:val="a0"/>
    <w:link w:val="1"/>
    <w:uiPriority w:val="9"/>
    <w:rPr>
      <w:rFonts w:asciiTheme="majorHAnsi" w:eastAsiaTheme="majorEastAsia" w:hAnsiTheme="majorHAnsi" w:cstheme="majorBidi"/>
      <w:b/>
      <w:bCs/>
      <w:smallCaps/>
      <w:color w:val="000000" w:themeColor="text1"/>
      <w:sz w:val="36"/>
      <w:szCs w:val="36"/>
    </w:rPr>
  </w:style>
  <w:style w:type="character" w:customStyle="1" w:styleId="20">
    <w:name w:val="标题 2 字符"/>
    <w:basedOn w:val="a0"/>
    <w:link w:val="2"/>
    <w:uiPriority w:val="9"/>
    <w:rPr>
      <w:rFonts w:asciiTheme="majorHAnsi" w:eastAsiaTheme="majorEastAsia" w:hAnsiTheme="majorHAnsi" w:cstheme="majorBidi"/>
      <w:b/>
      <w:bCs/>
      <w:smallCaps/>
      <w:color w:val="000000" w:themeColor="text1"/>
      <w:sz w:val="28"/>
      <w:szCs w:val="28"/>
    </w:rPr>
  </w:style>
  <w:style w:type="character" w:customStyle="1" w:styleId="30">
    <w:name w:val="标题 3 字符"/>
    <w:basedOn w:val="a0"/>
    <w:link w:val="3"/>
    <w:uiPriority w:val="9"/>
    <w:rPr>
      <w:rFonts w:asciiTheme="majorHAnsi" w:eastAsiaTheme="majorEastAsia" w:hAnsiTheme="majorHAnsi" w:cstheme="majorBidi"/>
      <w:b/>
      <w:bCs/>
      <w:color w:val="000000" w:themeColor="text1"/>
    </w:rPr>
  </w:style>
  <w:style w:type="character" w:customStyle="1" w:styleId="40">
    <w:name w:val="标题 4 字符"/>
    <w:basedOn w:val="a0"/>
    <w:link w:val="4"/>
    <w:uiPriority w:val="9"/>
    <w:semiHidden/>
    <w:rPr>
      <w:rFonts w:asciiTheme="majorHAnsi" w:eastAsiaTheme="majorEastAsia" w:hAnsiTheme="majorHAnsi" w:cstheme="majorBidi"/>
      <w:b/>
      <w:bCs/>
      <w:i/>
      <w:iCs/>
      <w:color w:val="000000" w:themeColor="text1"/>
    </w:rPr>
  </w:style>
  <w:style w:type="character" w:customStyle="1" w:styleId="50">
    <w:name w:val="标题 5 字符"/>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标题 6 字符"/>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Subtle Emphasis"/>
    <w:basedOn w:val="a0"/>
    <w:uiPriority w:val="19"/>
    <w:qFormat/>
    <w:rPr>
      <w:i/>
      <w:iCs/>
      <w:color w:val="404040" w:themeColor="text1" w:themeTint="BF"/>
    </w:rPr>
  </w:style>
  <w:style w:type="character" w:styleId="a8">
    <w:name w:val="Emphasis"/>
    <w:basedOn w:val="a0"/>
    <w:uiPriority w:val="20"/>
    <w:qFormat/>
    <w:rPr>
      <w:i/>
      <w:iCs/>
      <w:color w:val="auto"/>
    </w:rPr>
  </w:style>
  <w:style w:type="character" w:styleId="a9">
    <w:name w:val="Intense Emphasis"/>
    <w:basedOn w:val="a0"/>
    <w:uiPriority w:val="21"/>
    <w:qFormat/>
    <w:rPr>
      <w:b/>
      <w:bCs/>
      <w:i/>
      <w:iCs/>
      <w:caps/>
    </w:rPr>
  </w:style>
  <w:style w:type="character" w:styleId="aa">
    <w:name w:val="Strong"/>
    <w:basedOn w:val="a0"/>
    <w:uiPriority w:val="22"/>
    <w:qFormat/>
    <w:rPr>
      <w:b/>
      <w:bCs/>
      <w:color w:val="000000" w:themeColor="text1"/>
    </w:rPr>
  </w:style>
  <w:style w:type="paragraph" w:styleId="ab">
    <w:name w:val="Quote"/>
    <w:basedOn w:val="a"/>
    <w:next w:val="a"/>
    <w:link w:val="ac"/>
    <w:uiPriority w:val="29"/>
    <w:qFormat/>
    <w:pPr>
      <w:spacing w:before="160"/>
      <w:ind w:left="720" w:right="720"/>
    </w:pPr>
    <w:rPr>
      <w:i/>
      <w:iCs/>
      <w:color w:val="000000" w:themeColor="text1"/>
    </w:rPr>
  </w:style>
  <w:style w:type="character" w:customStyle="1" w:styleId="ac">
    <w:name w:val="引用 字符"/>
    <w:basedOn w:val="a0"/>
    <w:link w:val="ab"/>
    <w:uiPriority w:val="29"/>
    <w:rPr>
      <w:i/>
      <w:iCs/>
      <w:color w:val="000000" w:themeColor="text1"/>
    </w:rPr>
  </w:style>
  <w:style w:type="paragraph" w:styleId="ad">
    <w:name w:val="Intense Quote"/>
    <w:basedOn w:val="a"/>
    <w:next w:val="a"/>
    <w:link w:val="ae"/>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e">
    <w:name w:val="明显引用 字符"/>
    <w:basedOn w:val="a0"/>
    <w:link w:val="ad"/>
    <w:uiPriority w:val="30"/>
    <w:rPr>
      <w:color w:val="000000" w:themeColor="text1"/>
      <w:shd w:val="clear" w:color="auto" w:fill="F2F2F2" w:themeFill="background1" w:themeFillShade="F2"/>
    </w:rPr>
  </w:style>
  <w:style w:type="character" w:styleId="af">
    <w:name w:val="Subtle Reference"/>
    <w:basedOn w:val="a0"/>
    <w:uiPriority w:val="31"/>
    <w:qFormat/>
    <w:rPr>
      <w:smallCaps/>
      <w:color w:val="404040" w:themeColor="text1" w:themeTint="BF"/>
      <w:u w:val="single" w:color="7F7F7F" w:themeColor="text1" w:themeTint="80"/>
    </w:rPr>
  </w:style>
  <w:style w:type="character" w:styleId="af0">
    <w:name w:val="Intense Reference"/>
    <w:basedOn w:val="a0"/>
    <w:uiPriority w:val="32"/>
    <w:qFormat/>
    <w:rPr>
      <w:b/>
      <w:bCs/>
      <w:smallCaps/>
      <w:u w:val="single"/>
    </w:rPr>
  </w:style>
  <w:style w:type="character" w:styleId="af1">
    <w:name w:val="Book Title"/>
    <w:basedOn w:val="a0"/>
    <w:uiPriority w:val="33"/>
    <w:qFormat/>
    <w:rPr>
      <w:b w:val="0"/>
      <w:bCs w:val="0"/>
      <w:smallCaps/>
      <w:spacing w:val="5"/>
    </w:rPr>
  </w:style>
  <w:style w:type="paragraph" w:styleId="af2">
    <w:name w:val="caption"/>
    <w:basedOn w:val="a"/>
    <w:next w:val="a"/>
    <w:uiPriority w:val="35"/>
    <w:semiHidden/>
    <w:unhideWhenUsed/>
    <w:qFormat/>
    <w:pPr>
      <w:spacing w:after="200" w:line="240" w:lineRule="auto"/>
    </w:pPr>
    <w:rPr>
      <w:i/>
      <w:iCs/>
      <w:color w:val="323232" w:themeColor="text2"/>
      <w:sz w:val="18"/>
      <w:szCs w:val="18"/>
    </w:rPr>
  </w:style>
  <w:style w:type="paragraph" w:styleId="TOC">
    <w:name w:val="TOC Heading"/>
    <w:basedOn w:val="1"/>
    <w:next w:val="a"/>
    <w:uiPriority w:val="39"/>
    <w:semiHidden/>
    <w:unhideWhenUsed/>
    <w:qFormat/>
    <w:pPr>
      <w:outlineLvl w:val="9"/>
    </w:pPr>
  </w:style>
  <w:style w:type="paragraph" w:styleId="af3">
    <w:name w:val="No Spacing"/>
    <w:uiPriority w:val="1"/>
    <w:qFormat/>
    <w:pPr>
      <w:spacing w:after="0" w:line="240" w:lineRule="auto"/>
    </w:pPr>
  </w:style>
  <w:style w:type="paragraph" w:styleId="af4">
    <w:name w:val="List Paragraph"/>
    <w:basedOn w:val="a"/>
    <w:uiPriority w:val="34"/>
    <w:qFormat/>
    <w:pPr>
      <w:ind w:left="720"/>
      <w:contextualSpacing/>
    </w:pPr>
  </w:style>
  <w:style w:type="paragraph" w:styleId="af5">
    <w:name w:val="Normal (Web)"/>
    <w:basedOn w:val="a"/>
    <w:uiPriority w:val="99"/>
    <w:semiHidden/>
    <w:unhideWhenUsed/>
    <w:rsid w:val="00CA7687"/>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af6">
    <w:name w:val="Hyperlink"/>
    <w:basedOn w:val="a0"/>
    <w:uiPriority w:val="99"/>
    <w:unhideWhenUsed/>
    <w:rsid w:val="00CA7687"/>
    <w:rPr>
      <w:color w:val="6B9F25" w:themeColor="hyperlink"/>
      <w:u w:val="single"/>
    </w:rPr>
  </w:style>
  <w:style w:type="character" w:styleId="af7">
    <w:name w:val="Mention"/>
    <w:basedOn w:val="a0"/>
    <w:uiPriority w:val="99"/>
    <w:semiHidden/>
    <w:unhideWhenUsed/>
    <w:rsid w:val="00CA768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35540">
      <w:bodyDiv w:val="1"/>
      <w:marLeft w:val="0"/>
      <w:marRight w:val="0"/>
      <w:marTop w:val="0"/>
      <w:marBottom w:val="0"/>
      <w:divBdr>
        <w:top w:val="none" w:sz="0" w:space="0" w:color="auto"/>
        <w:left w:val="none" w:sz="0" w:space="0" w:color="auto"/>
        <w:bottom w:val="none" w:sz="0" w:space="0" w:color="auto"/>
        <w:right w:val="none" w:sz="0" w:space="0" w:color="auto"/>
      </w:divBdr>
    </w:div>
    <w:div w:id="214660372">
      <w:bodyDiv w:val="1"/>
      <w:marLeft w:val="0"/>
      <w:marRight w:val="0"/>
      <w:marTop w:val="0"/>
      <w:marBottom w:val="0"/>
      <w:divBdr>
        <w:top w:val="none" w:sz="0" w:space="0" w:color="auto"/>
        <w:left w:val="none" w:sz="0" w:space="0" w:color="auto"/>
        <w:bottom w:val="none" w:sz="0" w:space="0" w:color="auto"/>
        <w:right w:val="none" w:sz="0" w:space="0" w:color="auto"/>
      </w:divBdr>
    </w:div>
    <w:div w:id="512230124">
      <w:bodyDiv w:val="1"/>
      <w:marLeft w:val="0"/>
      <w:marRight w:val="0"/>
      <w:marTop w:val="0"/>
      <w:marBottom w:val="0"/>
      <w:divBdr>
        <w:top w:val="none" w:sz="0" w:space="0" w:color="auto"/>
        <w:left w:val="none" w:sz="0" w:space="0" w:color="auto"/>
        <w:bottom w:val="none" w:sz="0" w:space="0" w:color="auto"/>
        <w:right w:val="none" w:sz="0" w:space="0" w:color="auto"/>
      </w:divBdr>
      <w:divsChild>
        <w:div w:id="1125343566">
          <w:marLeft w:val="547"/>
          <w:marRight w:val="0"/>
          <w:marTop w:val="0"/>
          <w:marBottom w:val="0"/>
          <w:divBdr>
            <w:top w:val="none" w:sz="0" w:space="0" w:color="auto"/>
            <w:left w:val="none" w:sz="0" w:space="0" w:color="auto"/>
            <w:bottom w:val="none" w:sz="0" w:space="0" w:color="auto"/>
            <w:right w:val="none" w:sz="0" w:space="0" w:color="auto"/>
          </w:divBdr>
        </w:div>
      </w:divsChild>
    </w:div>
    <w:div w:id="524097926">
      <w:bodyDiv w:val="1"/>
      <w:marLeft w:val="0"/>
      <w:marRight w:val="0"/>
      <w:marTop w:val="0"/>
      <w:marBottom w:val="0"/>
      <w:divBdr>
        <w:top w:val="none" w:sz="0" w:space="0" w:color="auto"/>
        <w:left w:val="none" w:sz="0" w:space="0" w:color="auto"/>
        <w:bottom w:val="none" w:sz="0" w:space="0" w:color="auto"/>
        <w:right w:val="none" w:sz="0" w:space="0" w:color="auto"/>
      </w:divBdr>
    </w:div>
    <w:div w:id="749733038">
      <w:bodyDiv w:val="1"/>
      <w:marLeft w:val="0"/>
      <w:marRight w:val="0"/>
      <w:marTop w:val="0"/>
      <w:marBottom w:val="0"/>
      <w:divBdr>
        <w:top w:val="none" w:sz="0" w:space="0" w:color="auto"/>
        <w:left w:val="none" w:sz="0" w:space="0" w:color="auto"/>
        <w:bottom w:val="none" w:sz="0" w:space="0" w:color="auto"/>
        <w:right w:val="none" w:sz="0" w:space="0" w:color="auto"/>
      </w:divBdr>
    </w:div>
    <w:div w:id="1090586375">
      <w:bodyDiv w:val="1"/>
      <w:marLeft w:val="0"/>
      <w:marRight w:val="0"/>
      <w:marTop w:val="0"/>
      <w:marBottom w:val="0"/>
      <w:divBdr>
        <w:top w:val="none" w:sz="0" w:space="0" w:color="auto"/>
        <w:left w:val="none" w:sz="0" w:space="0" w:color="auto"/>
        <w:bottom w:val="none" w:sz="0" w:space="0" w:color="auto"/>
        <w:right w:val="none" w:sz="0" w:space="0" w:color="auto"/>
      </w:divBdr>
    </w:div>
    <w:div w:id="1676494661">
      <w:bodyDiv w:val="1"/>
      <w:marLeft w:val="0"/>
      <w:marRight w:val="0"/>
      <w:marTop w:val="0"/>
      <w:marBottom w:val="0"/>
      <w:divBdr>
        <w:top w:val="none" w:sz="0" w:space="0" w:color="auto"/>
        <w:left w:val="none" w:sz="0" w:space="0" w:color="auto"/>
        <w:bottom w:val="none" w:sz="0" w:space="0" w:color="auto"/>
        <w:right w:val="none" w:sz="0" w:space="0" w:color="auto"/>
      </w:divBdr>
    </w:div>
    <w:div w:id="1776552793">
      <w:bodyDiv w:val="1"/>
      <w:marLeft w:val="0"/>
      <w:marRight w:val="0"/>
      <w:marTop w:val="0"/>
      <w:marBottom w:val="0"/>
      <w:divBdr>
        <w:top w:val="none" w:sz="0" w:space="0" w:color="auto"/>
        <w:left w:val="none" w:sz="0" w:space="0" w:color="auto"/>
        <w:bottom w:val="none" w:sz="0" w:space="0" w:color="auto"/>
        <w:right w:val="none" w:sz="0" w:space="0" w:color="auto"/>
      </w:divBdr>
    </w:div>
    <w:div w:id="1834757323">
      <w:bodyDiv w:val="1"/>
      <w:marLeft w:val="0"/>
      <w:marRight w:val="0"/>
      <w:marTop w:val="0"/>
      <w:marBottom w:val="0"/>
      <w:divBdr>
        <w:top w:val="none" w:sz="0" w:space="0" w:color="auto"/>
        <w:left w:val="none" w:sz="0" w:space="0" w:color="auto"/>
        <w:bottom w:val="none" w:sz="0" w:space="0" w:color="auto"/>
        <w:right w:val="none" w:sz="0" w:space="0" w:color="auto"/>
      </w:divBdr>
    </w:div>
    <w:div w:id="1977450144">
      <w:bodyDiv w:val="1"/>
      <w:marLeft w:val="0"/>
      <w:marRight w:val="0"/>
      <w:marTop w:val="0"/>
      <w:marBottom w:val="0"/>
      <w:divBdr>
        <w:top w:val="none" w:sz="0" w:space="0" w:color="auto"/>
        <w:left w:val="none" w:sz="0" w:space="0" w:color="auto"/>
        <w:bottom w:val="none" w:sz="0" w:space="0" w:color="auto"/>
        <w:right w:val="none" w:sz="0" w:space="0" w:color="auto"/>
      </w:divBdr>
    </w:div>
    <w:div w:id="200200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duo.zhang@marquette.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mailto:thomas.kaczmarek@mu.edu"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czmarekt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829</TotalTime>
  <Pages>9</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Kaczmarek, Thomas</dc:creator>
  <cp:keywords/>
  <cp:lastModifiedBy>Zhang, Duo</cp:lastModifiedBy>
  <cp:revision>44</cp:revision>
  <dcterms:created xsi:type="dcterms:W3CDTF">2015-04-24T17:14:00Z</dcterms:created>
  <dcterms:modified xsi:type="dcterms:W3CDTF">2017-05-09T15:02:00Z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